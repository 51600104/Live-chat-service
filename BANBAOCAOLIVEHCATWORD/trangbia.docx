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974" w:rsidRPr="000E7C37" w:rsidRDefault="009A4974" w:rsidP="000E7C37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6"/>
        </w:rPr>
      </w:pPr>
      <w:bookmarkStart w:id="0" w:name="_Hlk8492117"/>
      <w:bookmarkStart w:id="1" w:name="_Toc387692905"/>
      <w:r w:rsidRPr="000E7C37">
        <w:rPr>
          <w:b/>
          <w:bCs/>
          <w:sz w:val="28"/>
          <w:szCs w:val="26"/>
        </w:rPr>
        <w:t>TRƯỜNG ĐẠI HỌC TÔN ĐỨC THẮNG</w:t>
      </w:r>
    </w:p>
    <w:p w:rsidR="009A4974" w:rsidRPr="000E7C37" w:rsidRDefault="009A4974" w:rsidP="000E7C37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6"/>
        </w:rPr>
      </w:pPr>
      <w:r w:rsidRPr="000E7C37">
        <w:rPr>
          <w:b/>
          <w:bCs/>
          <w:sz w:val="28"/>
          <w:szCs w:val="26"/>
        </w:rPr>
        <w:t>KHOA CÔNG NGHỆ THÔNG TIN</w:t>
      </w:r>
    </w:p>
    <w:p w:rsidR="009A4974" w:rsidRPr="008F5C90" w:rsidRDefault="000E7C37" w:rsidP="000E7C37">
      <w:pPr>
        <w:suppressAutoHyphens/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rPr>
          <w:b/>
          <w:bCs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58752" behindDoc="1" locked="0" layoutInCell="1" allowOverlap="1" wp14:anchorId="58E9D0F6" wp14:editId="1D025B70">
            <wp:simplePos x="0" y="0"/>
            <wp:positionH relativeFrom="column">
              <wp:posOffset>1591945</wp:posOffset>
            </wp:positionH>
            <wp:positionV relativeFrom="paragraph">
              <wp:posOffset>102235</wp:posOffset>
            </wp:positionV>
            <wp:extent cx="2377440" cy="1657985"/>
            <wp:effectExtent l="0" t="0" r="3810" b="0"/>
            <wp:wrapTight wrapText="bothSides">
              <wp:wrapPolygon edited="0">
                <wp:start x="0" y="0"/>
                <wp:lineTo x="0" y="21344"/>
                <wp:lineTo x="21462" y="21344"/>
                <wp:lineTo x="21462" y="0"/>
                <wp:lineTo x="0" y="0"/>
              </wp:wrapPolygon>
            </wp:wrapTight>
            <wp:docPr id="24" name="Picture 24" descr="C:\Users\Administrator\Desktop\Uy0WjGVI_400x4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y0WjGVI_400x4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41" b="4046"/>
                    <a:stretch/>
                  </pic:blipFill>
                  <pic:spPr bwMode="auto">
                    <a:xfrm>
                      <a:off x="0" y="0"/>
                      <a:ext cx="237744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974" w:rsidRPr="008F5C90" w:rsidRDefault="009A4974" w:rsidP="000E7C37">
      <w:pPr>
        <w:suppressAutoHyphens/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</w:rPr>
      </w:pPr>
      <w:r w:rsidRPr="008F5C90">
        <w:rPr>
          <w:b/>
          <w:bCs/>
          <w:sz w:val="26"/>
          <w:szCs w:val="26"/>
        </w:rPr>
        <w:t xml:space="preserve"> </w:t>
      </w:r>
      <w:r w:rsidRPr="008F5C90">
        <w:rPr>
          <w:b/>
          <w:bCs/>
          <w:sz w:val="26"/>
          <w:szCs w:val="26"/>
        </w:rPr>
        <w:tab/>
      </w:r>
      <w:r w:rsidRPr="008F5C90">
        <w:rPr>
          <w:b/>
          <w:bCs/>
          <w:sz w:val="26"/>
          <w:szCs w:val="26"/>
        </w:rPr>
        <w:tab/>
      </w:r>
      <w:r w:rsidRPr="008F5C90">
        <w:rPr>
          <w:b/>
          <w:bCs/>
          <w:sz w:val="26"/>
          <w:szCs w:val="26"/>
        </w:rPr>
        <w:tab/>
      </w:r>
      <w:r w:rsidRPr="008F5C90">
        <w:rPr>
          <w:b/>
          <w:bCs/>
          <w:sz w:val="26"/>
          <w:szCs w:val="26"/>
        </w:rPr>
        <w:tab/>
      </w:r>
    </w:p>
    <w:p w:rsidR="009A4974" w:rsidRPr="008F5C90" w:rsidRDefault="009A4974" w:rsidP="000E7C3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:rsidR="000E7C37" w:rsidRDefault="000E7C37" w:rsidP="000E7C3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:rsidR="000E7C37" w:rsidRDefault="000E7C37" w:rsidP="000E7C3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:rsidR="000E7C37" w:rsidRDefault="000E7C37" w:rsidP="000E7C3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:rsidR="000E7C37" w:rsidRDefault="000E7C37" w:rsidP="000E7C3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:rsidR="000E7C37" w:rsidRDefault="000E7C37" w:rsidP="000E7C37">
      <w:pPr>
        <w:tabs>
          <w:tab w:val="left" w:pos="2995"/>
          <w:tab w:val="center" w:pos="4393"/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9A4974" w:rsidRPr="00864CA5" w:rsidRDefault="002855D1" w:rsidP="000E7C37">
      <w:pPr>
        <w:tabs>
          <w:tab w:val="left" w:pos="2995"/>
          <w:tab w:val="center" w:pos="4393"/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2"/>
          <w:szCs w:val="40"/>
        </w:rPr>
      </w:pPr>
      <w:r w:rsidRPr="00864CA5">
        <w:rPr>
          <w:b/>
          <w:bCs/>
          <w:sz w:val="42"/>
          <w:szCs w:val="40"/>
        </w:rPr>
        <w:t>ĐỒ ÁN CUỐI KỲ</w:t>
      </w:r>
    </w:p>
    <w:p w:rsidR="006C3E62" w:rsidRPr="00864CA5" w:rsidRDefault="00071A82" w:rsidP="000E7C3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2"/>
          <w:szCs w:val="40"/>
        </w:rPr>
      </w:pPr>
      <w:r>
        <w:rPr>
          <w:b/>
          <w:bCs/>
          <w:sz w:val="42"/>
          <w:szCs w:val="40"/>
          <w:lang w:val="en"/>
        </w:rPr>
        <w:t>DỰ ÁN CNTT 1</w:t>
      </w:r>
    </w:p>
    <w:p w:rsidR="009A4974" w:rsidRPr="000E7C37" w:rsidRDefault="00EE05E9" w:rsidP="000E7C3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DEMO</w:t>
      </w:r>
      <w:r w:rsidR="006C3E62" w:rsidRPr="000E7C37">
        <w:rPr>
          <w:b/>
          <w:bCs/>
          <w:sz w:val="48"/>
          <w:szCs w:val="48"/>
        </w:rPr>
        <w:t xml:space="preserve"> LIVE CHAT SERVICE</w:t>
      </w:r>
    </w:p>
    <w:p w:rsidR="00DC565F" w:rsidRPr="008F5C90" w:rsidRDefault="00DC565F" w:rsidP="000E7C37">
      <w:pPr>
        <w:suppressAutoHyphens/>
        <w:autoSpaceDE w:val="0"/>
        <w:autoSpaceDN w:val="0"/>
        <w:adjustRightInd w:val="0"/>
        <w:spacing w:line="360" w:lineRule="auto"/>
        <w:jc w:val="center"/>
        <w:rPr>
          <w:i/>
          <w:sz w:val="26"/>
          <w:szCs w:val="26"/>
        </w:rPr>
      </w:pPr>
    </w:p>
    <w:p w:rsidR="00DC565F" w:rsidRDefault="00DC565F" w:rsidP="000E7C37">
      <w:pPr>
        <w:suppressAutoHyphens/>
        <w:autoSpaceDE w:val="0"/>
        <w:autoSpaceDN w:val="0"/>
        <w:adjustRightInd w:val="0"/>
        <w:spacing w:line="360" w:lineRule="auto"/>
        <w:jc w:val="center"/>
        <w:rPr>
          <w:i/>
          <w:sz w:val="26"/>
          <w:szCs w:val="26"/>
        </w:rPr>
      </w:pPr>
    </w:p>
    <w:p w:rsidR="00864CA5" w:rsidRPr="008F5C90" w:rsidRDefault="00864CA5" w:rsidP="000E7C37">
      <w:pPr>
        <w:suppressAutoHyphens/>
        <w:autoSpaceDE w:val="0"/>
        <w:autoSpaceDN w:val="0"/>
        <w:adjustRightInd w:val="0"/>
        <w:spacing w:line="360" w:lineRule="auto"/>
        <w:jc w:val="center"/>
        <w:rPr>
          <w:i/>
          <w:sz w:val="26"/>
          <w:szCs w:val="26"/>
        </w:rPr>
      </w:pPr>
    </w:p>
    <w:p w:rsidR="00DC565F" w:rsidRPr="00864CA5" w:rsidRDefault="00864CA5" w:rsidP="00CC25C8">
      <w:pPr>
        <w:suppressAutoHyphens/>
        <w:autoSpaceDE w:val="0"/>
        <w:autoSpaceDN w:val="0"/>
        <w:adjustRightInd w:val="0"/>
        <w:spacing w:line="288" w:lineRule="auto"/>
        <w:ind w:firstLine="3261"/>
        <w:rPr>
          <w:b/>
          <w:sz w:val="28"/>
          <w:szCs w:val="26"/>
        </w:rPr>
      </w:pPr>
      <w:r w:rsidRPr="00864CA5">
        <w:rPr>
          <w:b/>
          <w:sz w:val="28"/>
          <w:szCs w:val="26"/>
        </w:rPr>
        <w:t>GV</w:t>
      </w:r>
      <w:r w:rsidR="00F517B4">
        <w:rPr>
          <w:b/>
          <w:sz w:val="28"/>
          <w:szCs w:val="26"/>
        </w:rPr>
        <w:t>GS</w:t>
      </w:r>
      <w:r w:rsidRPr="00864CA5">
        <w:rPr>
          <w:b/>
          <w:sz w:val="28"/>
          <w:szCs w:val="26"/>
        </w:rPr>
        <w:tab/>
      </w:r>
      <w:r w:rsidR="00DC565F" w:rsidRPr="00864CA5">
        <w:rPr>
          <w:b/>
          <w:sz w:val="28"/>
          <w:szCs w:val="26"/>
        </w:rPr>
        <w:t>:</w:t>
      </w:r>
      <w:r w:rsidR="00CD59B8" w:rsidRPr="00864CA5">
        <w:rPr>
          <w:b/>
          <w:sz w:val="28"/>
          <w:szCs w:val="26"/>
        </w:rPr>
        <w:t xml:space="preserve"> </w:t>
      </w:r>
      <w:r w:rsidR="00CC25C8" w:rsidRPr="00D01718">
        <w:rPr>
          <w:b/>
          <w:sz w:val="28"/>
          <w:szCs w:val="28"/>
        </w:rPr>
        <w:t>T</w:t>
      </w:r>
      <w:r w:rsidR="00EE05E9">
        <w:rPr>
          <w:b/>
          <w:sz w:val="28"/>
          <w:szCs w:val="28"/>
        </w:rPr>
        <w:t>H</w:t>
      </w:r>
      <w:r w:rsidR="00CC25C8" w:rsidRPr="00D01718">
        <w:rPr>
          <w:b/>
          <w:sz w:val="28"/>
          <w:szCs w:val="28"/>
        </w:rPr>
        <w:t>.</w:t>
      </w:r>
      <w:r w:rsidR="00CC25C8">
        <w:rPr>
          <w:b/>
          <w:sz w:val="28"/>
          <w:szCs w:val="28"/>
        </w:rPr>
        <w:t>S</w:t>
      </w:r>
      <w:r w:rsidR="00EE05E9">
        <w:rPr>
          <w:b/>
          <w:sz w:val="28"/>
          <w:szCs w:val="28"/>
        </w:rPr>
        <w:t xml:space="preserve"> DƯƠNG HỮU PHÚC</w:t>
      </w:r>
      <w:r w:rsidR="00CC25C8">
        <w:rPr>
          <w:sz w:val="28"/>
          <w:szCs w:val="28"/>
        </w:rPr>
        <w:t xml:space="preserve"> </w:t>
      </w:r>
    </w:p>
    <w:p w:rsidR="00864CA5" w:rsidRPr="00864CA5" w:rsidRDefault="00864CA5" w:rsidP="00CC25C8">
      <w:pPr>
        <w:suppressAutoHyphens/>
        <w:autoSpaceDE w:val="0"/>
        <w:autoSpaceDN w:val="0"/>
        <w:adjustRightInd w:val="0"/>
        <w:spacing w:line="288" w:lineRule="auto"/>
        <w:ind w:firstLine="3261"/>
        <w:rPr>
          <w:b/>
          <w:sz w:val="28"/>
          <w:szCs w:val="26"/>
        </w:rPr>
      </w:pPr>
      <w:r w:rsidRPr="00864CA5">
        <w:rPr>
          <w:b/>
          <w:sz w:val="28"/>
          <w:szCs w:val="26"/>
        </w:rPr>
        <w:t>SVTH</w:t>
      </w:r>
      <w:r w:rsidRPr="00864CA5">
        <w:rPr>
          <w:b/>
          <w:sz w:val="28"/>
          <w:szCs w:val="26"/>
        </w:rPr>
        <w:tab/>
      </w:r>
      <w:r w:rsidR="00DC565F" w:rsidRPr="00864CA5">
        <w:rPr>
          <w:b/>
          <w:sz w:val="28"/>
          <w:szCs w:val="26"/>
        </w:rPr>
        <w:t>:</w:t>
      </w:r>
      <w:r w:rsidRPr="00864CA5">
        <w:rPr>
          <w:b/>
          <w:sz w:val="28"/>
          <w:szCs w:val="26"/>
        </w:rPr>
        <w:t xml:space="preserve"> HỒ TẤN VIỆT </w:t>
      </w:r>
    </w:p>
    <w:p w:rsidR="000E7C37" w:rsidRPr="00864CA5" w:rsidRDefault="000E7C37" w:rsidP="00CC25C8">
      <w:pPr>
        <w:suppressAutoHyphens/>
        <w:autoSpaceDE w:val="0"/>
        <w:autoSpaceDN w:val="0"/>
        <w:adjustRightInd w:val="0"/>
        <w:spacing w:line="288" w:lineRule="auto"/>
        <w:ind w:firstLine="3261"/>
        <w:rPr>
          <w:sz w:val="28"/>
          <w:szCs w:val="26"/>
        </w:rPr>
      </w:pPr>
      <w:r w:rsidRPr="00864CA5">
        <w:rPr>
          <w:sz w:val="28"/>
          <w:szCs w:val="26"/>
        </w:rPr>
        <w:t>MSSV</w:t>
      </w:r>
      <w:r w:rsidR="00864CA5" w:rsidRPr="00864CA5">
        <w:rPr>
          <w:sz w:val="28"/>
          <w:szCs w:val="26"/>
        </w:rPr>
        <w:tab/>
      </w:r>
      <w:r w:rsidRPr="00864CA5">
        <w:rPr>
          <w:sz w:val="28"/>
          <w:szCs w:val="26"/>
        </w:rPr>
        <w:t xml:space="preserve">: </w:t>
      </w:r>
      <w:r w:rsidR="00DC565F" w:rsidRPr="00864CA5">
        <w:rPr>
          <w:sz w:val="28"/>
          <w:szCs w:val="26"/>
        </w:rPr>
        <w:t>51</w:t>
      </w:r>
      <w:r w:rsidR="006C3E62" w:rsidRPr="00864CA5">
        <w:rPr>
          <w:sz w:val="28"/>
          <w:szCs w:val="26"/>
        </w:rPr>
        <w:t>600104</w:t>
      </w:r>
      <w:bookmarkStart w:id="2" w:name="_GoBack"/>
      <w:bookmarkEnd w:id="2"/>
    </w:p>
    <w:p w:rsidR="00DC565F" w:rsidRPr="00864CA5" w:rsidRDefault="000E7C37" w:rsidP="00CC25C8">
      <w:pPr>
        <w:suppressAutoHyphens/>
        <w:autoSpaceDE w:val="0"/>
        <w:autoSpaceDN w:val="0"/>
        <w:adjustRightInd w:val="0"/>
        <w:spacing w:line="288" w:lineRule="auto"/>
        <w:ind w:firstLine="3261"/>
        <w:rPr>
          <w:sz w:val="28"/>
          <w:szCs w:val="26"/>
        </w:rPr>
      </w:pPr>
      <w:r w:rsidRPr="00864CA5">
        <w:rPr>
          <w:sz w:val="28"/>
          <w:szCs w:val="26"/>
        </w:rPr>
        <w:t>LỚP</w:t>
      </w:r>
      <w:r w:rsidR="00CC25C8">
        <w:rPr>
          <w:sz w:val="28"/>
          <w:szCs w:val="26"/>
        </w:rPr>
        <w:tab/>
      </w:r>
      <w:r w:rsidRPr="00864CA5">
        <w:rPr>
          <w:sz w:val="28"/>
          <w:szCs w:val="26"/>
        </w:rPr>
        <w:t xml:space="preserve">: </w:t>
      </w:r>
      <w:r w:rsidR="00984C2A" w:rsidRPr="00864CA5">
        <w:rPr>
          <w:sz w:val="28"/>
          <w:szCs w:val="26"/>
        </w:rPr>
        <w:t>16050311</w:t>
      </w:r>
    </w:p>
    <w:p w:rsidR="000E7C37" w:rsidRPr="00864CA5" w:rsidRDefault="00864CA5" w:rsidP="00CC25C8">
      <w:pPr>
        <w:suppressAutoHyphens/>
        <w:autoSpaceDE w:val="0"/>
        <w:autoSpaceDN w:val="0"/>
        <w:adjustRightInd w:val="0"/>
        <w:spacing w:line="288" w:lineRule="auto"/>
        <w:ind w:firstLine="3261"/>
        <w:rPr>
          <w:b/>
          <w:sz w:val="28"/>
          <w:szCs w:val="26"/>
        </w:rPr>
      </w:pPr>
      <w:r w:rsidRPr="00864CA5">
        <w:rPr>
          <w:b/>
          <w:sz w:val="28"/>
          <w:szCs w:val="26"/>
        </w:rPr>
        <w:t>SVTH</w:t>
      </w:r>
      <w:r w:rsidRPr="00864CA5">
        <w:rPr>
          <w:b/>
          <w:sz w:val="28"/>
          <w:szCs w:val="26"/>
        </w:rPr>
        <w:tab/>
        <w:t xml:space="preserve">: </w:t>
      </w:r>
      <w:r w:rsidR="00BE3081" w:rsidRPr="00864CA5">
        <w:rPr>
          <w:b/>
          <w:sz w:val="28"/>
          <w:szCs w:val="26"/>
        </w:rPr>
        <w:t xml:space="preserve">BÙI QUANG SANG </w:t>
      </w:r>
    </w:p>
    <w:p w:rsidR="000E7C37" w:rsidRPr="00864CA5" w:rsidRDefault="000E7C37" w:rsidP="00CC25C8">
      <w:pPr>
        <w:suppressAutoHyphens/>
        <w:autoSpaceDE w:val="0"/>
        <w:autoSpaceDN w:val="0"/>
        <w:adjustRightInd w:val="0"/>
        <w:spacing w:line="288" w:lineRule="auto"/>
        <w:ind w:firstLine="3261"/>
        <w:rPr>
          <w:sz w:val="28"/>
          <w:szCs w:val="26"/>
        </w:rPr>
      </w:pPr>
      <w:r w:rsidRPr="00864CA5">
        <w:rPr>
          <w:sz w:val="28"/>
          <w:szCs w:val="26"/>
        </w:rPr>
        <w:t>MSSV</w:t>
      </w:r>
      <w:r w:rsidR="00864CA5" w:rsidRPr="00864CA5">
        <w:rPr>
          <w:sz w:val="28"/>
          <w:szCs w:val="26"/>
        </w:rPr>
        <w:tab/>
      </w:r>
      <w:r w:rsidRPr="00864CA5">
        <w:rPr>
          <w:sz w:val="28"/>
          <w:szCs w:val="26"/>
        </w:rPr>
        <w:t>:</w:t>
      </w:r>
      <w:r w:rsidR="007A0E51" w:rsidRPr="00864CA5">
        <w:rPr>
          <w:sz w:val="28"/>
          <w:szCs w:val="26"/>
        </w:rPr>
        <w:t xml:space="preserve"> </w:t>
      </w:r>
      <w:r w:rsidR="00BE3081" w:rsidRPr="00864CA5">
        <w:rPr>
          <w:sz w:val="28"/>
          <w:szCs w:val="26"/>
        </w:rPr>
        <w:t>51503283</w:t>
      </w:r>
      <w:r w:rsidR="00984C2A" w:rsidRPr="00864CA5">
        <w:rPr>
          <w:sz w:val="28"/>
          <w:szCs w:val="26"/>
        </w:rPr>
        <w:t xml:space="preserve">  </w:t>
      </w:r>
    </w:p>
    <w:p w:rsidR="00DC565F" w:rsidRPr="00864CA5" w:rsidRDefault="000E7C37" w:rsidP="00CC25C8">
      <w:pPr>
        <w:suppressAutoHyphens/>
        <w:autoSpaceDE w:val="0"/>
        <w:autoSpaceDN w:val="0"/>
        <w:adjustRightInd w:val="0"/>
        <w:spacing w:line="288" w:lineRule="auto"/>
        <w:ind w:firstLine="3261"/>
        <w:rPr>
          <w:bCs/>
          <w:iCs/>
          <w:sz w:val="28"/>
          <w:szCs w:val="26"/>
        </w:rPr>
      </w:pPr>
      <w:r w:rsidRPr="00864CA5">
        <w:rPr>
          <w:sz w:val="28"/>
          <w:szCs w:val="26"/>
        </w:rPr>
        <w:t>LỚP</w:t>
      </w:r>
      <w:r w:rsidR="00864CA5" w:rsidRPr="00864CA5">
        <w:rPr>
          <w:sz w:val="28"/>
          <w:szCs w:val="26"/>
        </w:rPr>
        <w:tab/>
      </w:r>
      <w:r w:rsidR="00984C2A" w:rsidRPr="00864CA5">
        <w:rPr>
          <w:sz w:val="28"/>
          <w:szCs w:val="26"/>
        </w:rPr>
        <w:t>: 15050301</w:t>
      </w:r>
    </w:p>
    <w:p w:rsidR="00E94E39" w:rsidRPr="00864CA5" w:rsidRDefault="00E94E39" w:rsidP="00864CA5">
      <w:pPr>
        <w:spacing w:line="288" w:lineRule="auto"/>
        <w:jc w:val="center"/>
        <w:rPr>
          <w:bCs/>
          <w:iCs/>
          <w:sz w:val="26"/>
          <w:szCs w:val="26"/>
        </w:rPr>
      </w:pPr>
    </w:p>
    <w:p w:rsidR="00E94E39" w:rsidRPr="008F5C90" w:rsidRDefault="00E94E39" w:rsidP="00864CA5">
      <w:pPr>
        <w:tabs>
          <w:tab w:val="left" w:pos="1363"/>
        </w:tabs>
        <w:spacing w:line="288" w:lineRule="auto"/>
        <w:jc w:val="center"/>
        <w:rPr>
          <w:b/>
          <w:sz w:val="26"/>
          <w:szCs w:val="26"/>
        </w:rPr>
      </w:pPr>
    </w:p>
    <w:p w:rsidR="00E94E39" w:rsidRPr="008F5C90" w:rsidRDefault="00E94E39" w:rsidP="000E7C37">
      <w:pPr>
        <w:spacing w:line="360" w:lineRule="auto"/>
        <w:jc w:val="center"/>
        <w:rPr>
          <w:b/>
          <w:sz w:val="26"/>
          <w:szCs w:val="26"/>
        </w:rPr>
      </w:pPr>
    </w:p>
    <w:p w:rsidR="00E94E39" w:rsidRPr="008F5C90" w:rsidRDefault="00E94E39" w:rsidP="000E7C37">
      <w:pPr>
        <w:spacing w:line="360" w:lineRule="auto"/>
        <w:jc w:val="center"/>
        <w:rPr>
          <w:b/>
          <w:sz w:val="26"/>
          <w:szCs w:val="26"/>
        </w:rPr>
      </w:pPr>
    </w:p>
    <w:p w:rsidR="00E94E39" w:rsidRPr="008F5C90" w:rsidRDefault="00E94E39" w:rsidP="000E7C37">
      <w:pPr>
        <w:spacing w:line="360" w:lineRule="auto"/>
        <w:jc w:val="center"/>
        <w:rPr>
          <w:b/>
          <w:sz w:val="26"/>
          <w:szCs w:val="26"/>
        </w:rPr>
      </w:pPr>
    </w:p>
    <w:p w:rsidR="00E94E39" w:rsidRPr="008F5C90" w:rsidRDefault="00E94E39" w:rsidP="000E7C37">
      <w:pPr>
        <w:spacing w:line="360" w:lineRule="auto"/>
        <w:jc w:val="center"/>
        <w:rPr>
          <w:b/>
          <w:sz w:val="26"/>
          <w:szCs w:val="26"/>
        </w:rPr>
      </w:pPr>
    </w:p>
    <w:p w:rsidR="000E7C37" w:rsidRDefault="00490E1F" w:rsidP="00864CA5">
      <w:pPr>
        <w:spacing w:line="360" w:lineRule="auto"/>
        <w:jc w:val="center"/>
        <w:rPr>
          <w:b/>
          <w:sz w:val="26"/>
          <w:szCs w:val="26"/>
        </w:rPr>
      </w:pPr>
      <w:r w:rsidRPr="008F5C90">
        <w:rPr>
          <w:b/>
          <w:sz w:val="26"/>
          <w:szCs w:val="26"/>
        </w:rPr>
        <w:t>THÀNH PHỐ HỒ CHÍ MINH, NĂM 201</w:t>
      </w:r>
      <w:r w:rsidR="00515D58" w:rsidRPr="008F5C90">
        <w:rPr>
          <w:b/>
          <w:sz w:val="26"/>
          <w:szCs w:val="26"/>
        </w:rPr>
        <w:t>9</w:t>
      </w:r>
      <w:bookmarkStart w:id="3" w:name="_Toc513702645"/>
      <w:bookmarkStart w:id="4" w:name="_Toc8490145"/>
      <w:bookmarkEnd w:id="0"/>
      <w:bookmarkEnd w:id="1"/>
      <w:bookmarkEnd w:id="3"/>
      <w:bookmarkEnd w:id="4"/>
    </w:p>
    <w:sectPr w:rsidR="000E7C37" w:rsidSect="00C60916">
      <w:headerReference w:type="default" r:id="rId9"/>
      <w:footerReference w:type="default" r:id="rId10"/>
      <w:pgSz w:w="11906" w:h="16838" w:code="9"/>
      <w:pgMar w:top="1418" w:right="1418" w:bottom="1418" w:left="1985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21F" w:rsidRDefault="0010621F" w:rsidP="00453AB1">
      <w:r>
        <w:separator/>
      </w:r>
    </w:p>
  </w:endnote>
  <w:endnote w:type="continuationSeparator" w:id="0">
    <w:p w:rsidR="0010621F" w:rsidRDefault="0010621F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A82" w:rsidRDefault="00071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21F" w:rsidRDefault="0010621F" w:rsidP="00453AB1">
      <w:r>
        <w:separator/>
      </w:r>
    </w:p>
  </w:footnote>
  <w:footnote w:type="continuationSeparator" w:id="0">
    <w:p w:rsidR="0010621F" w:rsidRDefault="0010621F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94647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71A82" w:rsidRDefault="00071A8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071A82" w:rsidRDefault="00071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6C12"/>
    <w:multiLevelType w:val="hybridMultilevel"/>
    <w:tmpl w:val="8466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58D1"/>
    <w:multiLevelType w:val="multilevel"/>
    <w:tmpl w:val="26F60D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C50C39"/>
    <w:multiLevelType w:val="hybridMultilevel"/>
    <w:tmpl w:val="274E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1FEE"/>
    <w:multiLevelType w:val="hybridMultilevel"/>
    <w:tmpl w:val="A9D2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A0C76"/>
    <w:multiLevelType w:val="hybridMultilevel"/>
    <w:tmpl w:val="06FC6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61131"/>
    <w:multiLevelType w:val="hybridMultilevel"/>
    <w:tmpl w:val="92987BD2"/>
    <w:lvl w:ilvl="0" w:tplc="4CE0A8B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A33B7"/>
    <w:multiLevelType w:val="hybridMultilevel"/>
    <w:tmpl w:val="5FCA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C0DF6"/>
    <w:multiLevelType w:val="multilevel"/>
    <w:tmpl w:val="A55083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209228EE"/>
    <w:multiLevelType w:val="hybridMultilevel"/>
    <w:tmpl w:val="585C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14761"/>
    <w:multiLevelType w:val="hybridMultilevel"/>
    <w:tmpl w:val="32B8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108"/>
    <w:multiLevelType w:val="hybridMultilevel"/>
    <w:tmpl w:val="CA7EF6BC"/>
    <w:lvl w:ilvl="0" w:tplc="4CE0A8B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77D67"/>
    <w:multiLevelType w:val="hybridMultilevel"/>
    <w:tmpl w:val="4C24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32DEB"/>
    <w:multiLevelType w:val="hybridMultilevel"/>
    <w:tmpl w:val="A9D2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72DBD"/>
    <w:multiLevelType w:val="hybridMultilevel"/>
    <w:tmpl w:val="EB26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725D"/>
    <w:multiLevelType w:val="hybridMultilevel"/>
    <w:tmpl w:val="70EE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C3706"/>
    <w:multiLevelType w:val="hybridMultilevel"/>
    <w:tmpl w:val="81A0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B2DAA"/>
    <w:multiLevelType w:val="hybridMultilevel"/>
    <w:tmpl w:val="E5A8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05F25"/>
    <w:multiLevelType w:val="hybridMultilevel"/>
    <w:tmpl w:val="D1367CB6"/>
    <w:lvl w:ilvl="0" w:tplc="BF9AFA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4A6E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760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549D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20C2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52A3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6EEA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200B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A6B7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66B6323"/>
    <w:multiLevelType w:val="multilevel"/>
    <w:tmpl w:val="10947D48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9" w15:restartNumberingAfterBreak="0">
    <w:nsid w:val="390E1A21"/>
    <w:multiLevelType w:val="hybridMultilevel"/>
    <w:tmpl w:val="2D3CC5F4"/>
    <w:lvl w:ilvl="0" w:tplc="A246F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2B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ED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CC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F27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E3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AF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3AF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21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C007BF5"/>
    <w:multiLevelType w:val="hybridMultilevel"/>
    <w:tmpl w:val="E9C0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12BC8"/>
    <w:multiLevelType w:val="hybridMultilevel"/>
    <w:tmpl w:val="81DC3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86505"/>
    <w:multiLevelType w:val="hybridMultilevel"/>
    <w:tmpl w:val="DE3A073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3" w15:restartNumberingAfterBreak="0">
    <w:nsid w:val="42574114"/>
    <w:multiLevelType w:val="hybridMultilevel"/>
    <w:tmpl w:val="032C1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D0542"/>
    <w:multiLevelType w:val="hybridMultilevel"/>
    <w:tmpl w:val="F05A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E53F7"/>
    <w:multiLevelType w:val="hybridMultilevel"/>
    <w:tmpl w:val="CFF807BE"/>
    <w:lvl w:ilvl="0" w:tplc="6DFCEC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F474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029A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1E01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804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E66A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E28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9AE2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CA25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E2E7444"/>
    <w:multiLevelType w:val="hybridMultilevel"/>
    <w:tmpl w:val="ECAE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9A308A"/>
    <w:multiLevelType w:val="hybridMultilevel"/>
    <w:tmpl w:val="7E3C5306"/>
    <w:lvl w:ilvl="0" w:tplc="FD401546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894B37"/>
    <w:multiLevelType w:val="hybridMultilevel"/>
    <w:tmpl w:val="A304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06644"/>
    <w:multiLevelType w:val="multilevel"/>
    <w:tmpl w:val="34A0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3742E"/>
    <w:multiLevelType w:val="hybridMultilevel"/>
    <w:tmpl w:val="9A94CF90"/>
    <w:lvl w:ilvl="0" w:tplc="4CE0A8B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6710B"/>
    <w:multiLevelType w:val="hybridMultilevel"/>
    <w:tmpl w:val="1F7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45F16"/>
    <w:multiLevelType w:val="hybridMultilevel"/>
    <w:tmpl w:val="41E0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B3B4B"/>
    <w:multiLevelType w:val="multilevel"/>
    <w:tmpl w:val="E0269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710203F"/>
    <w:multiLevelType w:val="hybridMultilevel"/>
    <w:tmpl w:val="5188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A4746"/>
    <w:multiLevelType w:val="hybridMultilevel"/>
    <w:tmpl w:val="39F6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B0668"/>
    <w:multiLevelType w:val="multilevel"/>
    <w:tmpl w:val="10947D48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7" w15:restartNumberingAfterBreak="0">
    <w:nsid w:val="7569021A"/>
    <w:multiLevelType w:val="multilevel"/>
    <w:tmpl w:val="EB083D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7DA3B29"/>
    <w:multiLevelType w:val="hybridMultilevel"/>
    <w:tmpl w:val="B046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47E93"/>
    <w:multiLevelType w:val="hybridMultilevel"/>
    <w:tmpl w:val="B74A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310DE"/>
    <w:multiLevelType w:val="hybridMultilevel"/>
    <w:tmpl w:val="9E9C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91E75"/>
    <w:multiLevelType w:val="hybridMultilevel"/>
    <w:tmpl w:val="3446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27"/>
  </w:num>
  <w:num w:numId="6">
    <w:abstractNumId w:val="32"/>
  </w:num>
  <w:num w:numId="7">
    <w:abstractNumId w:val="41"/>
  </w:num>
  <w:num w:numId="8">
    <w:abstractNumId w:val="6"/>
  </w:num>
  <w:num w:numId="9">
    <w:abstractNumId w:val="2"/>
  </w:num>
  <w:num w:numId="10">
    <w:abstractNumId w:val="24"/>
  </w:num>
  <w:num w:numId="11">
    <w:abstractNumId w:val="22"/>
  </w:num>
  <w:num w:numId="12">
    <w:abstractNumId w:val="4"/>
  </w:num>
  <w:num w:numId="13">
    <w:abstractNumId w:val="16"/>
  </w:num>
  <w:num w:numId="14">
    <w:abstractNumId w:val="7"/>
  </w:num>
  <w:num w:numId="15">
    <w:abstractNumId w:val="18"/>
  </w:num>
  <w:num w:numId="16">
    <w:abstractNumId w:val="36"/>
  </w:num>
  <w:num w:numId="17">
    <w:abstractNumId w:val="33"/>
  </w:num>
  <w:num w:numId="18">
    <w:abstractNumId w:val="13"/>
  </w:num>
  <w:num w:numId="19">
    <w:abstractNumId w:val="15"/>
  </w:num>
  <w:num w:numId="20">
    <w:abstractNumId w:val="26"/>
  </w:num>
  <w:num w:numId="21">
    <w:abstractNumId w:val="35"/>
  </w:num>
  <w:num w:numId="22">
    <w:abstractNumId w:val="37"/>
  </w:num>
  <w:num w:numId="23">
    <w:abstractNumId w:val="31"/>
  </w:num>
  <w:num w:numId="24">
    <w:abstractNumId w:val="39"/>
  </w:num>
  <w:num w:numId="25">
    <w:abstractNumId w:val="38"/>
  </w:num>
  <w:num w:numId="26">
    <w:abstractNumId w:val="9"/>
  </w:num>
  <w:num w:numId="27">
    <w:abstractNumId w:val="8"/>
  </w:num>
  <w:num w:numId="28">
    <w:abstractNumId w:val="29"/>
  </w:num>
  <w:num w:numId="29">
    <w:abstractNumId w:val="28"/>
  </w:num>
  <w:num w:numId="30">
    <w:abstractNumId w:val="0"/>
  </w:num>
  <w:num w:numId="31">
    <w:abstractNumId w:val="20"/>
  </w:num>
  <w:num w:numId="32">
    <w:abstractNumId w:val="34"/>
  </w:num>
  <w:num w:numId="33">
    <w:abstractNumId w:val="12"/>
  </w:num>
  <w:num w:numId="34">
    <w:abstractNumId w:val="21"/>
  </w:num>
  <w:num w:numId="35">
    <w:abstractNumId w:val="14"/>
  </w:num>
  <w:num w:numId="36">
    <w:abstractNumId w:val="3"/>
  </w:num>
  <w:num w:numId="37">
    <w:abstractNumId w:val="11"/>
  </w:num>
  <w:num w:numId="38">
    <w:abstractNumId w:val="19"/>
  </w:num>
  <w:num w:numId="39">
    <w:abstractNumId w:val="25"/>
  </w:num>
  <w:num w:numId="40">
    <w:abstractNumId w:val="10"/>
  </w:num>
  <w:num w:numId="41">
    <w:abstractNumId w:val="30"/>
  </w:num>
  <w:num w:numId="42">
    <w:abstractNumId w:val="17"/>
  </w:num>
  <w:num w:numId="4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9B"/>
    <w:rsid w:val="0000048D"/>
    <w:rsid w:val="00000FCE"/>
    <w:rsid w:val="000016DB"/>
    <w:rsid w:val="00005AED"/>
    <w:rsid w:val="00005BA6"/>
    <w:rsid w:val="000071DA"/>
    <w:rsid w:val="00010032"/>
    <w:rsid w:val="0001022D"/>
    <w:rsid w:val="000117F6"/>
    <w:rsid w:val="00011E2F"/>
    <w:rsid w:val="000161B5"/>
    <w:rsid w:val="000174A3"/>
    <w:rsid w:val="000203F4"/>
    <w:rsid w:val="00024496"/>
    <w:rsid w:val="000276C2"/>
    <w:rsid w:val="00030ADE"/>
    <w:rsid w:val="00032A0B"/>
    <w:rsid w:val="00032BF6"/>
    <w:rsid w:val="00032FE7"/>
    <w:rsid w:val="00035053"/>
    <w:rsid w:val="000353FB"/>
    <w:rsid w:val="000402FF"/>
    <w:rsid w:val="00041995"/>
    <w:rsid w:val="00041C9B"/>
    <w:rsid w:val="000436EC"/>
    <w:rsid w:val="0004562B"/>
    <w:rsid w:val="0004774F"/>
    <w:rsid w:val="00047976"/>
    <w:rsid w:val="00047A59"/>
    <w:rsid w:val="0005011C"/>
    <w:rsid w:val="0005240F"/>
    <w:rsid w:val="00054C13"/>
    <w:rsid w:val="0005610E"/>
    <w:rsid w:val="00056B2D"/>
    <w:rsid w:val="0006038E"/>
    <w:rsid w:val="00062721"/>
    <w:rsid w:val="00062868"/>
    <w:rsid w:val="00063298"/>
    <w:rsid w:val="0006481E"/>
    <w:rsid w:val="00067688"/>
    <w:rsid w:val="00071A82"/>
    <w:rsid w:val="000720CB"/>
    <w:rsid w:val="00072943"/>
    <w:rsid w:val="0007338E"/>
    <w:rsid w:val="0008007F"/>
    <w:rsid w:val="00080670"/>
    <w:rsid w:val="000819BA"/>
    <w:rsid w:val="00083117"/>
    <w:rsid w:val="0008341D"/>
    <w:rsid w:val="00084A07"/>
    <w:rsid w:val="00085BC8"/>
    <w:rsid w:val="00085D9C"/>
    <w:rsid w:val="00085E0E"/>
    <w:rsid w:val="0008680D"/>
    <w:rsid w:val="00087F4F"/>
    <w:rsid w:val="00091C55"/>
    <w:rsid w:val="00092272"/>
    <w:rsid w:val="000923FC"/>
    <w:rsid w:val="00092A55"/>
    <w:rsid w:val="00092FA0"/>
    <w:rsid w:val="00094296"/>
    <w:rsid w:val="000945D2"/>
    <w:rsid w:val="00095374"/>
    <w:rsid w:val="000973A5"/>
    <w:rsid w:val="0009778A"/>
    <w:rsid w:val="0009794B"/>
    <w:rsid w:val="00097B6C"/>
    <w:rsid w:val="000A0B15"/>
    <w:rsid w:val="000A33CB"/>
    <w:rsid w:val="000A431C"/>
    <w:rsid w:val="000A6437"/>
    <w:rsid w:val="000B04B5"/>
    <w:rsid w:val="000B0B04"/>
    <w:rsid w:val="000B6EAB"/>
    <w:rsid w:val="000B7019"/>
    <w:rsid w:val="000B75EA"/>
    <w:rsid w:val="000C250D"/>
    <w:rsid w:val="000C48E1"/>
    <w:rsid w:val="000C4F05"/>
    <w:rsid w:val="000C5D04"/>
    <w:rsid w:val="000C64E4"/>
    <w:rsid w:val="000D0E4A"/>
    <w:rsid w:val="000D238A"/>
    <w:rsid w:val="000D3646"/>
    <w:rsid w:val="000D37AE"/>
    <w:rsid w:val="000D5421"/>
    <w:rsid w:val="000D59DD"/>
    <w:rsid w:val="000E389F"/>
    <w:rsid w:val="000E7239"/>
    <w:rsid w:val="000E7C37"/>
    <w:rsid w:val="000E7EB4"/>
    <w:rsid w:val="000F1367"/>
    <w:rsid w:val="000F31E4"/>
    <w:rsid w:val="000F4B7F"/>
    <w:rsid w:val="000F7C11"/>
    <w:rsid w:val="00100904"/>
    <w:rsid w:val="0010176D"/>
    <w:rsid w:val="00102288"/>
    <w:rsid w:val="0010621F"/>
    <w:rsid w:val="0011004A"/>
    <w:rsid w:val="0011050B"/>
    <w:rsid w:val="00111B2B"/>
    <w:rsid w:val="00111B6B"/>
    <w:rsid w:val="00115A6D"/>
    <w:rsid w:val="0011649F"/>
    <w:rsid w:val="00120166"/>
    <w:rsid w:val="001214B0"/>
    <w:rsid w:val="00122A39"/>
    <w:rsid w:val="00123239"/>
    <w:rsid w:val="00130472"/>
    <w:rsid w:val="00130856"/>
    <w:rsid w:val="001333E4"/>
    <w:rsid w:val="00137133"/>
    <w:rsid w:val="00137182"/>
    <w:rsid w:val="00137737"/>
    <w:rsid w:val="001409DA"/>
    <w:rsid w:val="00142F09"/>
    <w:rsid w:val="00142FF3"/>
    <w:rsid w:val="00144211"/>
    <w:rsid w:val="0014427E"/>
    <w:rsid w:val="001445FB"/>
    <w:rsid w:val="00145A91"/>
    <w:rsid w:val="0014666D"/>
    <w:rsid w:val="00147A4E"/>
    <w:rsid w:val="00150F29"/>
    <w:rsid w:val="0015256E"/>
    <w:rsid w:val="00152622"/>
    <w:rsid w:val="00153B39"/>
    <w:rsid w:val="0015458B"/>
    <w:rsid w:val="0015583E"/>
    <w:rsid w:val="0015691F"/>
    <w:rsid w:val="001602A0"/>
    <w:rsid w:val="00160C07"/>
    <w:rsid w:val="00161CAF"/>
    <w:rsid w:val="0016299F"/>
    <w:rsid w:val="001632E5"/>
    <w:rsid w:val="00163612"/>
    <w:rsid w:val="001644FA"/>
    <w:rsid w:val="0016706C"/>
    <w:rsid w:val="00167080"/>
    <w:rsid w:val="00167160"/>
    <w:rsid w:val="00167750"/>
    <w:rsid w:val="00167A09"/>
    <w:rsid w:val="00172838"/>
    <w:rsid w:val="00173D8C"/>
    <w:rsid w:val="00173E4A"/>
    <w:rsid w:val="00174E9F"/>
    <w:rsid w:val="001772ED"/>
    <w:rsid w:val="00177F59"/>
    <w:rsid w:val="001816B7"/>
    <w:rsid w:val="00181DCC"/>
    <w:rsid w:val="001840E4"/>
    <w:rsid w:val="00185C1E"/>
    <w:rsid w:val="00186226"/>
    <w:rsid w:val="0018787D"/>
    <w:rsid w:val="00190D3C"/>
    <w:rsid w:val="001960E5"/>
    <w:rsid w:val="0019766F"/>
    <w:rsid w:val="001A1A14"/>
    <w:rsid w:val="001A3FE5"/>
    <w:rsid w:val="001A4577"/>
    <w:rsid w:val="001A4E45"/>
    <w:rsid w:val="001A649C"/>
    <w:rsid w:val="001A64D6"/>
    <w:rsid w:val="001B0094"/>
    <w:rsid w:val="001B0B37"/>
    <w:rsid w:val="001B1EFA"/>
    <w:rsid w:val="001B20FC"/>
    <w:rsid w:val="001B4238"/>
    <w:rsid w:val="001B483D"/>
    <w:rsid w:val="001B5087"/>
    <w:rsid w:val="001C0D15"/>
    <w:rsid w:val="001C26D5"/>
    <w:rsid w:val="001C543A"/>
    <w:rsid w:val="001C6AF5"/>
    <w:rsid w:val="001D19F8"/>
    <w:rsid w:val="001D59CB"/>
    <w:rsid w:val="001D7E8E"/>
    <w:rsid w:val="001E2D18"/>
    <w:rsid w:val="001E42B7"/>
    <w:rsid w:val="001E6C13"/>
    <w:rsid w:val="001E71B0"/>
    <w:rsid w:val="001E7266"/>
    <w:rsid w:val="001F0DAB"/>
    <w:rsid w:val="001F440E"/>
    <w:rsid w:val="001F5225"/>
    <w:rsid w:val="001F63D3"/>
    <w:rsid w:val="001F78B8"/>
    <w:rsid w:val="002014E9"/>
    <w:rsid w:val="00202150"/>
    <w:rsid w:val="00204B16"/>
    <w:rsid w:val="00205EC7"/>
    <w:rsid w:val="0020637B"/>
    <w:rsid w:val="00207DC2"/>
    <w:rsid w:val="002103DD"/>
    <w:rsid w:val="002116B7"/>
    <w:rsid w:val="00212F6B"/>
    <w:rsid w:val="002136B1"/>
    <w:rsid w:val="00215456"/>
    <w:rsid w:val="002162BF"/>
    <w:rsid w:val="0022131E"/>
    <w:rsid w:val="00222902"/>
    <w:rsid w:val="002230E5"/>
    <w:rsid w:val="00231623"/>
    <w:rsid w:val="00231799"/>
    <w:rsid w:val="00232115"/>
    <w:rsid w:val="00235AF8"/>
    <w:rsid w:val="00235DB1"/>
    <w:rsid w:val="0023753A"/>
    <w:rsid w:val="00237E00"/>
    <w:rsid w:val="00240995"/>
    <w:rsid w:val="00241B64"/>
    <w:rsid w:val="00244DE9"/>
    <w:rsid w:val="002455A7"/>
    <w:rsid w:val="00245B55"/>
    <w:rsid w:val="00247845"/>
    <w:rsid w:val="00251107"/>
    <w:rsid w:val="00251C44"/>
    <w:rsid w:val="002528A3"/>
    <w:rsid w:val="00252F26"/>
    <w:rsid w:val="00256CA8"/>
    <w:rsid w:val="0025742E"/>
    <w:rsid w:val="00257536"/>
    <w:rsid w:val="00261E34"/>
    <w:rsid w:val="002663FE"/>
    <w:rsid w:val="0026680B"/>
    <w:rsid w:val="002700C2"/>
    <w:rsid w:val="00271410"/>
    <w:rsid w:val="00272B2B"/>
    <w:rsid w:val="00272BC0"/>
    <w:rsid w:val="002753E7"/>
    <w:rsid w:val="002757DA"/>
    <w:rsid w:val="0027616C"/>
    <w:rsid w:val="002762FC"/>
    <w:rsid w:val="00280838"/>
    <w:rsid w:val="0028378B"/>
    <w:rsid w:val="002855D1"/>
    <w:rsid w:val="00291721"/>
    <w:rsid w:val="002922C6"/>
    <w:rsid w:val="0029447A"/>
    <w:rsid w:val="00295111"/>
    <w:rsid w:val="002959B4"/>
    <w:rsid w:val="00295D29"/>
    <w:rsid w:val="002971C6"/>
    <w:rsid w:val="002A1707"/>
    <w:rsid w:val="002A3232"/>
    <w:rsid w:val="002A34D8"/>
    <w:rsid w:val="002A4C80"/>
    <w:rsid w:val="002A63D5"/>
    <w:rsid w:val="002A7A6C"/>
    <w:rsid w:val="002A7C4B"/>
    <w:rsid w:val="002B4132"/>
    <w:rsid w:val="002B573F"/>
    <w:rsid w:val="002B5CC2"/>
    <w:rsid w:val="002B6865"/>
    <w:rsid w:val="002B728F"/>
    <w:rsid w:val="002B739E"/>
    <w:rsid w:val="002C2A56"/>
    <w:rsid w:val="002C5F33"/>
    <w:rsid w:val="002D1462"/>
    <w:rsid w:val="002D302C"/>
    <w:rsid w:val="002D4629"/>
    <w:rsid w:val="002D796D"/>
    <w:rsid w:val="002E0EC6"/>
    <w:rsid w:val="002E243A"/>
    <w:rsid w:val="002E6D05"/>
    <w:rsid w:val="002E75D4"/>
    <w:rsid w:val="002E7824"/>
    <w:rsid w:val="002F0E89"/>
    <w:rsid w:val="002F34F7"/>
    <w:rsid w:val="002F4C8D"/>
    <w:rsid w:val="002F5345"/>
    <w:rsid w:val="002F54D0"/>
    <w:rsid w:val="002F6157"/>
    <w:rsid w:val="002F652B"/>
    <w:rsid w:val="002F69C7"/>
    <w:rsid w:val="003000F3"/>
    <w:rsid w:val="0030028F"/>
    <w:rsid w:val="003021E1"/>
    <w:rsid w:val="00304EA6"/>
    <w:rsid w:val="003055B6"/>
    <w:rsid w:val="0030591B"/>
    <w:rsid w:val="003060B2"/>
    <w:rsid w:val="00310C6D"/>
    <w:rsid w:val="0031129C"/>
    <w:rsid w:val="003120AF"/>
    <w:rsid w:val="0031556B"/>
    <w:rsid w:val="003155AD"/>
    <w:rsid w:val="00316644"/>
    <w:rsid w:val="00317206"/>
    <w:rsid w:val="003218FF"/>
    <w:rsid w:val="00322552"/>
    <w:rsid w:val="003255D7"/>
    <w:rsid w:val="00325CFB"/>
    <w:rsid w:val="00327451"/>
    <w:rsid w:val="0033311E"/>
    <w:rsid w:val="0033539F"/>
    <w:rsid w:val="00335872"/>
    <w:rsid w:val="003372B1"/>
    <w:rsid w:val="0033735C"/>
    <w:rsid w:val="0033789C"/>
    <w:rsid w:val="0034208E"/>
    <w:rsid w:val="00350A6C"/>
    <w:rsid w:val="00351A65"/>
    <w:rsid w:val="00352480"/>
    <w:rsid w:val="0035452B"/>
    <w:rsid w:val="00354AAB"/>
    <w:rsid w:val="003553F7"/>
    <w:rsid w:val="00355591"/>
    <w:rsid w:val="0035623B"/>
    <w:rsid w:val="00356780"/>
    <w:rsid w:val="00357141"/>
    <w:rsid w:val="00357356"/>
    <w:rsid w:val="00360A30"/>
    <w:rsid w:val="003619D3"/>
    <w:rsid w:val="00361CAD"/>
    <w:rsid w:val="003627A7"/>
    <w:rsid w:val="003649BE"/>
    <w:rsid w:val="003660A5"/>
    <w:rsid w:val="00366D3D"/>
    <w:rsid w:val="003710AD"/>
    <w:rsid w:val="003711FE"/>
    <w:rsid w:val="00372A1F"/>
    <w:rsid w:val="00373728"/>
    <w:rsid w:val="0038003E"/>
    <w:rsid w:val="0038333A"/>
    <w:rsid w:val="00385EAA"/>
    <w:rsid w:val="00386647"/>
    <w:rsid w:val="00390386"/>
    <w:rsid w:val="003941A4"/>
    <w:rsid w:val="00396D73"/>
    <w:rsid w:val="003A03B1"/>
    <w:rsid w:val="003A3180"/>
    <w:rsid w:val="003A468E"/>
    <w:rsid w:val="003A4E2C"/>
    <w:rsid w:val="003A6072"/>
    <w:rsid w:val="003A77E6"/>
    <w:rsid w:val="003B20FC"/>
    <w:rsid w:val="003B2959"/>
    <w:rsid w:val="003B6553"/>
    <w:rsid w:val="003B7189"/>
    <w:rsid w:val="003C35ED"/>
    <w:rsid w:val="003C567E"/>
    <w:rsid w:val="003C5B35"/>
    <w:rsid w:val="003C6E87"/>
    <w:rsid w:val="003C7214"/>
    <w:rsid w:val="003C7918"/>
    <w:rsid w:val="003D0C35"/>
    <w:rsid w:val="003D3119"/>
    <w:rsid w:val="003D3257"/>
    <w:rsid w:val="003D3611"/>
    <w:rsid w:val="003D6BBA"/>
    <w:rsid w:val="003E5F31"/>
    <w:rsid w:val="003E7623"/>
    <w:rsid w:val="003F4816"/>
    <w:rsid w:val="003F5FAE"/>
    <w:rsid w:val="003F6125"/>
    <w:rsid w:val="003F6525"/>
    <w:rsid w:val="00400B20"/>
    <w:rsid w:val="00403AB3"/>
    <w:rsid w:val="0040482E"/>
    <w:rsid w:val="00404B01"/>
    <w:rsid w:val="00406849"/>
    <w:rsid w:val="0040712D"/>
    <w:rsid w:val="00410B63"/>
    <w:rsid w:val="004128C7"/>
    <w:rsid w:val="0042149B"/>
    <w:rsid w:val="0042311E"/>
    <w:rsid w:val="00423390"/>
    <w:rsid w:val="00430446"/>
    <w:rsid w:val="004313B0"/>
    <w:rsid w:val="00431E07"/>
    <w:rsid w:val="00433F78"/>
    <w:rsid w:val="00435286"/>
    <w:rsid w:val="0044091B"/>
    <w:rsid w:val="00440D1F"/>
    <w:rsid w:val="004413A0"/>
    <w:rsid w:val="0044193A"/>
    <w:rsid w:val="004420D0"/>
    <w:rsid w:val="00443671"/>
    <w:rsid w:val="00443F35"/>
    <w:rsid w:val="00444B97"/>
    <w:rsid w:val="00445942"/>
    <w:rsid w:val="004459BA"/>
    <w:rsid w:val="00445BB6"/>
    <w:rsid w:val="00451A61"/>
    <w:rsid w:val="00451D1F"/>
    <w:rsid w:val="00453AB1"/>
    <w:rsid w:val="00454D7E"/>
    <w:rsid w:val="00456502"/>
    <w:rsid w:val="00465C31"/>
    <w:rsid w:val="004673A0"/>
    <w:rsid w:val="004679B4"/>
    <w:rsid w:val="00467A4E"/>
    <w:rsid w:val="00472304"/>
    <w:rsid w:val="00473C3C"/>
    <w:rsid w:val="00482963"/>
    <w:rsid w:val="00483BED"/>
    <w:rsid w:val="00483CD6"/>
    <w:rsid w:val="00486C5F"/>
    <w:rsid w:val="00490149"/>
    <w:rsid w:val="00490E1F"/>
    <w:rsid w:val="004936F9"/>
    <w:rsid w:val="004947DD"/>
    <w:rsid w:val="004956DB"/>
    <w:rsid w:val="004A04C0"/>
    <w:rsid w:val="004A0E05"/>
    <w:rsid w:val="004A1615"/>
    <w:rsid w:val="004A2135"/>
    <w:rsid w:val="004A213C"/>
    <w:rsid w:val="004A2D3A"/>
    <w:rsid w:val="004A5D36"/>
    <w:rsid w:val="004A643D"/>
    <w:rsid w:val="004A66D6"/>
    <w:rsid w:val="004A7C39"/>
    <w:rsid w:val="004B67AD"/>
    <w:rsid w:val="004B6FA7"/>
    <w:rsid w:val="004B7966"/>
    <w:rsid w:val="004B7BF0"/>
    <w:rsid w:val="004C0646"/>
    <w:rsid w:val="004C11D9"/>
    <w:rsid w:val="004C232C"/>
    <w:rsid w:val="004C4322"/>
    <w:rsid w:val="004C4D7E"/>
    <w:rsid w:val="004C6DA8"/>
    <w:rsid w:val="004D01E2"/>
    <w:rsid w:val="004E1D37"/>
    <w:rsid w:val="004E27DD"/>
    <w:rsid w:val="004E3C13"/>
    <w:rsid w:val="004E3C16"/>
    <w:rsid w:val="004E440E"/>
    <w:rsid w:val="004E462D"/>
    <w:rsid w:val="004E675A"/>
    <w:rsid w:val="004F0728"/>
    <w:rsid w:val="004F20D9"/>
    <w:rsid w:val="004F7A5D"/>
    <w:rsid w:val="00500CE8"/>
    <w:rsid w:val="00502BAB"/>
    <w:rsid w:val="00504BF5"/>
    <w:rsid w:val="00506408"/>
    <w:rsid w:val="00510870"/>
    <w:rsid w:val="00511ABC"/>
    <w:rsid w:val="0051248D"/>
    <w:rsid w:val="00513B05"/>
    <w:rsid w:val="00513C46"/>
    <w:rsid w:val="005156BF"/>
    <w:rsid w:val="00515D58"/>
    <w:rsid w:val="00516471"/>
    <w:rsid w:val="00522528"/>
    <w:rsid w:val="00522795"/>
    <w:rsid w:val="005228F8"/>
    <w:rsid w:val="00525FA2"/>
    <w:rsid w:val="0052691D"/>
    <w:rsid w:val="00526AA1"/>
    <w:rsid w:val="00527A8F"/>
    <w:rsid w:val="0053028E"/>
    <w:rsid w:val="005302A1"/>
    <w:rsid w:val="00530B36"/>
    <w:rsid w:val="005325BE"/>
    <w:rsid w:val="00532D44"/>
    <w:rsid w:val="00533047"/>
    <w:rsid w:val="005337E4"/>
    <w:rsid w:val="00534D86"/>
    <w:rsid w:val="0053636C"/>
    <w:rsid w:val="005369A2"/>
    <w:rsid w:val="0054037E"/>
    <w:rsid w:val="005407A4"/>
    <w:rsid w:val="00542230"/>
    <w:rsid w:val="005431E2"/>
    <w:rsid w:val="005439E9"/>
    <w:rsid w:val="005464A0"/>
    <w:rsid w:val="00547DBE"/>
    <w:rsid w:val="00550351"/>
    <w:rsid w:val="0055099B"/>
    <w:rsid w:val="00552D86"/>
    <w:rsid w:val="005543EB"/>
    <w:rsid w:val="005551F6"/>
    <w:rsid w:val="00556695"/>
    <w:rsid w:val="005601AF"/>
    <w:rsid w:val="00560D67"/>
    <w:rsid w:val="0056332C"/>
    <w:rsid w:val="00563387"/>
    <w:rsid w:val="00566A69"/>
    <w:rsid w:val="00567130"/>
    <w:rsid w:val="00571391"/>
    <w:rsid w:val="005746F5"/>
    <w:rsid w:val="00580C91"/>
    <w:rsid w:val="00582D5F"/>
    <w:rsid w:val="005871D3"/>
    <w:rsid w:val="005872E9"/>
    <w:rsid w:val="00592B1B"/>
    <w:rsid w:val="00592EFD"/>
    <w:rsid w:val="00593511"/>
    <w:rsid w:val="00593A70"/>
    <w:rsid w:val="00593F16"/>
    <w:rsid w:val="00594A25"/>
    <w:rsid w:val="0059580B"/>
    <w:rsid w:val="00596E26"/>
    <w:rsid w:val="005A18A4"/>
    <w:rsid w:val="005A4584"/>
    <w:rsid w:val="005A495D"/>
    <w:rsid w:val="005A6D04"/>
    <w:rsid w:val="005A75F9"/>
    <w:rsid w:val="005A7DB8"/>
    <w:rsid w:val="005B0C6F"/>
    <w:rsid w:val="005B579B"/>
    <w:rsid w:val="005B5CD6"/>
    <w:rsid w:val="005B60FD"/>
    <w:rsid w:val="005B688D"/>
    <w:rsid w:val="005C03B1"/>
    <w:rsid w:val="005C1CFD"/>
    <w:rsid w:val="005C50A8"/>
    <w:rsid w:val="005C5406"/>
    <w:rsid w:val="005C6121"/>
    <w:rsid w:val="005C66E3"/>
    <w:rsid w:val="005D03AC"/>
    <w:rsid w:val="005D06BC"/>
    <w:rsid w:val="005D118C"/>
    <w:rsid w:val="005D5BDB"/>
    <w:rsid w:val="005D5C20"/>
    <w:rsid w:val="005D5D03"/>
    <w:rsid w:val="005D7F99"/>
    <w:rsid w:val="005E326D"/>
    <w:rsid w:val="005E34F1"/>
    <w:rsid w:val="005E433E"/>
    <w:rsid w:val="005E7705"/>
    <w:rsid w:val="005F14D7"/>
    <w:rsid w:val="005F1E3F"/>
    <w:rsid w:val="005F2300"/>
    <w:rsid w:val="005F2677"/>
    <w:rsid w:val="005F42A9"/>
    <w:rsid w:val="005F4F1A"/>
    <w:rsid w:val="005F714B"/>
    <w:rsid w:val="005F7A89"/>
    <w:rsid w:val="0060022E"/>
    <w:rsid w:val="006003D6"/>
    <w:rsid w:val="00601D8F"/>
    <w:rsid w:val="006047B7"/>
    <w:rsid w:val="0060559B"/>
    <w:rsid w:val="006063D8"/>
    <w:rsid w:val="006101A6"/>
    <w:rsid w:val="00612282"/>
    <w:rsid w:val="00612FEB"/>
    <w:rsid w:val="006140D2"/>
    <w:rsid w:val="00614A01"/>
    <w:rsid w:val="00616E7A"/>
    <w:rsid w:val="00620419"/>
    <w:rsid w:val="006245E4"/>
    <w:rsid w:val="00626270"/>
    <w:rsid w:val="00626462"/>
    <w:rsid w:val="00627026"/>
    <w:rsid w:val="00627309"/>
    <w:rsid w:val="00630584"/>
    <w:rsid w:val="00631BBE"/>
    <w:rsid w:val="00634A35"/>
    <w:rsid w:val="00637EB8"/>
    <w:rsid w:val="0064189C"/>
    <w:rsid w:val="00641E83"/>
    <w:rsid w:val="006433FD"/>
    <w:rsid w:val="0064343D"/>
    <w:rsid w:val="00646651"/>
    <w:rsid w:val="00646E73"/>
    <w:rsid w:val="00650D26"/>
    <w:rsid w:val="00650D6A"/>
    <w:rsid w:val="006525DD"/>
    <w:rsid w:val="00653C93"/>
    <w:rsid w:val="0065656F"/>
    <w:rsid w:val="00656FAB"/>
    <w:rsid w:val="00657344"/>
    <w:rsid w:val="006612ED"/>
    <w:rsid w:val="00661AB5"/>
    <w:rsid w:val="00662952"/>
    <w:rsid w:val="00664744"/>
    <w:rsid w:val="00671384"/>
    <w:rsid w:val="00671603"/>
    <w:rsid w:val="0067182A"/>
    <w:rsid w:val="00674FEB"/>
    <w:rsid w:val="006750BD"/>
    <w:rsid w:val="00676A09"/>
    <w:rsid w:val="00680822"/>
    <w:rsid w:val="00681F96"/>
    <w:rsid w:val="00685261"/>
    <w:rsid w:val="00690C95"/>
    <w:rsid w:val="006918A0"/>
    <w:rsid w:val="006930CE"/>
    <w:rsid w:val="00693298"/>
    <w:rsid w:val="0069586E"/>
    <w:rsid w:val="00695D4E"/>
    <w:rsid w:val="006A0373"/>
    <w:rsid w:val="006A03F9"/>
    <w:rsid w:val="006A0BBA"/>
    <w:rsid w:val="006A15DA"/>
    <w:rsid w:val="006A26CF"/>
    <w:rsid w:val="006A3128"/>
    <w:rsid w:val="006A777E"/>
    <w:rsid w:val="006B032D"/>
    <w:rsid w:val="006B07E7"/>
    <w:rsid w:val="006B249B"/>
    <w:rsid w:val="006B2F3A"/>
    <w:rsid w:val="006C020E"/>
    <w:rsid w:val="006C104D"/>
    <w:rsid w:val="006C2FDE"/>
    <w:rsid w:val="006C38BE"/>
    <w:rsid w:val="006C3E62"/>
    <w:rsid w:val="006C3EC3"/>
    <w:rsid w:val="006D14B2"/>
    <w:rsid w:val="006D346C"/>
    <w:rsid w:val="006D37C0"/>
    <w:rsid w:val="006D4B70"/>
    <w:rsid w:val="006D622C"/>
    <w:rsid w:val="006D64DF"/>
    <w:rsid w:val="006E6277"/>
    <w:rsid w:val="006E7D95"/>
    <w:rsid w:val="006F19DB"/>
    <w:rsid w:val="006F384D"/>
    <w:rsid w:val="006F3F07"/>
    <w:rsid w:val="006F447A"/>
    <w:rsid w:val="006F58C3"/>
    <w:rsid w:val="006F7636"/>
    <w:rsid w:val="00700B43"/>
    <w:rsid w:val="00700CC2"/>
    <w:rsid w:val="00702AD8"/>
    <w:rsid w:val="007030DA"/>
    <w:rsid w:val="0070465B"/>
    <w:rsid w:val="00704D63"/>
    <w:rsid w:val="007055BD"/>
    <w:rsid w:val="00706E34"/>
    <w:rsid w:val="00710A8A"/>
    <w:rsid w:val="007110B1"/>
    <w:rsid w:val="00712429"/>
    <w:rsid w:val="00713987"/>
    <w:rsid w:val="0071449C"/>
    <w:rsid w:val="00714FA5"/>
    <w:rsid w:val="00716BB5"/>
    <w:rsid w:val="007239D9"/>
    <w:rsid w:val="00725109"/>
    <w:rsid w:val="00730CDA"/>
    <w:rsid w:val="007345DA"/>
    <w:rsid w:val="00735CDB"/>
    <w:rsid w:val="007369A5"/>
    <w:rsid w:val="00737340"/>
    <w:rsid w:val="007400BC"/>
    <w:rsid w:val="00740B41"/>
    <w:rsid w:val="00741A46"/>
    <w:rsid w:val="00743B57"/>
    <w:rsid w:val="00744456"/>
    <w:rsid w:val="00745767"/>
    <w:rsid w:val="00750084"/>
    <w:rsid w:val="00750BB4"/>
    <w:rsid w:val="00751614"/>
    <w:rsid w:val="00751A8B"/>
    <w:rsid w:val="00751B43"/>
    <w:rsid w:val="00753CB5"/>
    <w:rsid w:val="00753DE8"/>
    <w:rsid w:val="00755789"/>
    <w:rsid w:val="0075657F"/>
    <w:rsid w:val="00756EAE"/>
    <w:rsid w:val="00760303"/>
    <w:rsid w:val="00762236"/>
    <w:rsid w:val="00762D04"/>
    <w:rsid w:val="00763365"/>
    <w:rsid w:val="0076372C"/>
    <w:rsid w:val="00765C1F"/>
    <w:rsid w:val="007719A1"/>
    <w:rsid w:val="007728EE"/>
    <w:rsid w:val="0077350A"/>
    <w:rsid w:val="00781C7C"/>
    <w:rsid w:val="007824CE"/>
    <w:rsid w:val="0078792A"/>
    <w:rsid w:val="0079059D"/>
    <w:rsid w:val="0079129B"/>
    <w:rsid w:val="007918DE"/>
    <w:rsid w:val="00791EED"/>
    <w:rsid w:val="00792E89"/>
    <w:rsid w:val="007937D3"/>
    <w:rsid w:val="00793C3D"/>
    <w:rsid w:val="007945F6"/>
    <w:rsid w:val="007A0E51"/>
    <w:rsid w:val="007A123B"/>
    <w:rsid w:val="007A5EFB"/>
    <w:rsid w:val="007A6F13"/>
    <w:rsid w:val="007B06E3"/>
    <w:rsid w:val="007B1A23"/>
    <w:rsid w:val="007B27BA"/>
    <w:rsid w:val="007B3EB1"/>
    <w:rsid w:val="007B4CE8"/>
    <w:rsid w:val="007B55DB"/>
    <w:rsid w:val="007B5D77"/>
    <w:rsid w:val="007B77DC"/>
    <w:rsid w:val="007B7FF5"/>
    <w:rsid w:val="007C06FB"/>
    <w:rsid w:val="007C09D0"/>
    <w:rsid w:val="007C1D9B"/>
    <w:rsid w:val="007C2732"/>
    <w:rsid w:val="007C3053"/>
    <w:rsid w:val="007C3331"/>
    <w:rsid w:val="007C6AC4"/>
    <w:rsid w:val="007C79FB"/>
    <w:rsid w:val="007D071C"/>
    <w:rsid w:val="007D249C"/>
    <w:rsid w:val="007D45D6"/>
    <w:rsid w:val="007E26CE"/>
    <w:rsid w:val="007E448D"/>
    <w:rsid w:val="007E516B"/>
    <w:rsid w:val="007E6AB9"/>
    <w:rsid w:val="007E7FF7"/>
    <w:rsid w:val="007F294D"/>
    <w:rsid w:val="007F5A14"/>
    <w:rsid w:val="007F6351"/>
    <w:rsid w:val="007F65E8"/>
    <w:rsid w:val="00800414"/>
    <w:rsid w:val="0080091B"/>
    <w:rsid w:val="0080255C"/>
    <w:rsid w:val="0080458F"/>
    <w:rsid w:val="00804F15"/>
    <w:rsid w:val="0081061C"/>
    <w:rsid w:val="00810DF4"/>
    <w:rsid w:val="00811289"/>
    <w:rsid w:val="0081334B"/>
    <w:rsid w:val="00813669"/>
    <w:rsid w:val="00815DB8"/>
    <w:rsid w:val="0081670F"/>
    <w:rsid w:val="00816F60"/>
    <w:rsid w:val="00820BD6"/>
    <w:rsid w:val="00820FA8"/>
    <w:rsid w:val="00821501"/>
    <w:rsid w:val="00825138"/>
    <w:rsid w:val="008251D2"/>
    <w:rsid w:val="0082789E"/>
    <w:rsid w:val="0083035F"/>
    <w:rsid w:val="00830F29"/>
    <w:rsid w:val="00831219"/>
    <w:rsid w:val="00831CBB"/>
    <w:rsid w:val="008350B4"/>
    <w:rsid w:val="00835100"/>
    <w:rsid w:val="0083576F"/>
    <w:rsid w:val="0083591D"/>
    <w:rsid w:val="00842BB6"/>
    <w:rsid w:val="00843251"/>
    <w:rsid w:val="00843D17"/>
    <w:rsid w:val="00845B39"/>
    <w:rsid w:val="00847A99"/>
    <w:rsid w:val="008508B9"/>
    <w:rsid w:val="00850C35"/>
    <w:rsid w:val="0085429D"/>
    <w:rsid w:val="0085727A"/>
    <w:rsid w:val="00857D4D"/>
    <w:rsid w:val="00862E26"/>
    <w:rsid w:val="008632A8"/>
    <w:rsid w:val="0086335E"/>
    <w:rsid w:val="00863C75"/>
    <w:rsid w:val="008642C0"/>
    <w:rsid w:val="00864CA5"/>
    <w:rsid w:val="0086545A"/>
    <w:rsid w:val="0086576B"/>
    <w:rsid w:val="00867C2D"/>
    <w:rsid w:val="00872808"/>
    <w:rsid w:val="0087300F"/>
    <w:rsid w:val="008738BC"/>
    <w:rsid w:val="00874A5C"/>
    <w:rsid w:val="00874EA3"/>
    <w:rsid w:val="00874FD5"/>
    <w:rsid w:val="00877F1C"/>
    <w:rsid w:val="00880D36"/>
    <w:rsid w:val="00882191"/>
    <w:rsid w:val="00882865"/>
    <w:rsid w:val="00883315"/>
    <w:rsid w:val="008834A6"/>
    <w:rsid w:val="008835E6"/>
    <w:rsid w:val="00885447"/>
    <w:rsid w:val="008854B4"/>
    <w:rsid w:val="00885AAC"/>
    <w:rsid w:val="00885AB0"/>
    <w:rsid w:val="00886015"/>
    <w:rsid w:val="008909EC"/>
    <w:rsid w:val="0089121B"/>
    <w:rsid w:val="00895875"/>
    <w:rsid w:val="008971DF"/>
    <w:rsid w:val="00897839"/>
    <w:rsid w:val="008A071D"/>
    <w:rsid w:val="008A0864"/>
    <w:rsid w:val="008A16A3"/>
    <w:rsid w:val="008A2020"/>
    <w:rsid w:val="008A60B9"/>
    <w:rsid w:val="008A61E1"/>
    <w:rsid w:val="008A6456"/>
    <w:rsid w:val="008A745F"/>
    <w:rsid w:val="008A77E8"/>
    <w:rsid w:val="008B0CB9"/>
    <w:rsid w:val="008B6899"/>
    <w:rsid w:val="008C2B76"/>
    <w:rsid w:val="008C2F3F"/>
    <w:rsid w:val="008C5749"/>
    <w:rsid w:val="008C5D93"/>
    <w:rsid w:val="008D0A3B"/>
    <w:rsid w:val="008D2EAA"/>
    <w:rsid w:val="008D6593"/>
    <w:rsid w:val="008E011B"/>
    <w:rsid w:val="008E2E31"/>
    <w:rsid w:val="008E5638"/>
    <w:rsid w:val="008E57A7"/>
    <w:rsid w:val="008E6453"/>
    <w:rsid w:val="008F130B"/>
    <w:rsid w:val="008F2DF8"/>
    <w:rsid w:val="008F30A4"/>
    <w:rsid w:val="008F3D1D"/>
    <w:rsid w:val="008F5C90"/>
    <w:rsid w:val="008F6C15"/>
    <w:rsid w:val="00901912"/>
    <w:rsid w:val="00901D7D"/>
    <w:rsid w:val="00904306"/>
    <w:rsid w:val="009046C8"/>
    <w:rsid w:val="009046EB"/>
    <w:rsid w:val="0091212B"/>
    <w:rsid w:val="00912ADE"/>
    <w:rsid w:val="009142F2"/>
    <w:rsid w:val="00915075"/>
    <w:rsid w:val="00916817"/>
    <w:rsid w:val="00917F46"/>
    <w:rsid w:val="0092259F"/>
    <w:rsid w:val="00924ADA"/>
    <w:rsid w:val="0092667E"/>
    <w:rsid w:val="00930B8A"/>
    <w:rsid w:val="00930FC6"/>
    <w:rsid w:val="0093147E"/>
    <w:rsid w:val="00931B9E"/>
    <w:rsid w:val="00931C17"/>
    <w:rsid w:val="009331E3"/>
    <w:rsid w:val="00933C2C"/>
    <w:rsid w:val="009343CD"/>
    <w:rsid w:val="00934976"/>
    <w:rsid w:val="00934C9D"/>
    <w:rsid w:val="00934E96"/>
    <w:rsid w:val="0093611E"/>
    <w:rsid w:val="00936158"/>
    <w:rsid w:val="00936FB6"/>
    <w:rsid w:val="00942B81"/>
    <w:rsid w:val="00942DBB"/>
    <w:rsid w:val="00942E84"/>
    <w:rsid w:val="00944D73"/>
    <w:rsid w:val="00945213"/>
    <w:rsid w:val="0094742E"/>
    <w:rsid w:val="009508A9"/>
    <w:rsid w:val="009571CD"/>
    <w:rsid w:val="00960693"/>
    <w:rsid w:val="00960B0B"/>
    <w:rsid w:val="00960B44"/>
    <w:rsid w:val="0096191A"/>
    <w:rsid w:val="00961D20"/>
    <w:rsid w:val="00961DF1"/>
    <w:rsid w:val="009639C4"/>
    <w:rsid w:val="00965182"/>
    <w:rsid w:val="0096650F"/>
    <w:rsid w:val="009674ED"/>
    <w:rsid w:val="009678B4"/>
    <w:rsid w:val="00970C21"/>
    <w:rsid w:val="00970DAB"/>
    <w:rsid w:val="009723BD"/>
    <w:rsid w:val="009757B3"/>
    <w:rsid w:val="009809BC"/>
    <w:rsid w:val="00980B3B"/>
    <w:rsid w:val="009814A6"/>
    <w:rsid w:val="0098212C"/>
    <w:rsid w:val="00982E11"/>
    <w:rsid w:val="00983763"/>
    <w:rsid w:val="00984C2A"/>
    <w:rsid w:val="00985B85"/>
    <w:rsid w:val="00985FA4"/>
    <w:rsid w:val="009921AD"/>
    <w:rsid w:val="0099340E"/>
    <w:rsid w:val="0099372F"/>
    <w:rsid w:val="00994DC7"/>
    <w:rsid w:val="00995B10"/>
    <w:rsid w:val="009A0A22"/>
    <w:rsid w:val="009A3538"/>
    <w:rsid w:val="009A4974"/>
    <w:rsid w:val="009B0B82"/>
    <w:rsid w:val="009B3196"/>
    <w:rsid w:val="009B391D"/>
    <w:rsid w:val="009B4012"/>
    <w:rsid w:val="009B5889"/>
    <w:rsid w:val="009B5DB9"/>
    <w:rsid w:val="009B5F2E"/>
    <w:rsid w:val="009B6098"/>
    <w:rsid w:val="009C0C18"/>
    <w:rsid w:val="009C30BF"/>
    <w:rsid w:val="009C6036"/>
    <w:rsid w:val="009D1305"/>
    <w:rsid w:val="009D1831"/>
    <w:rsid w:val="009D298C"/>
    <w:rsid w:val="009D4C47"/>
    <w:rsid w:val="009E0196"/>
    <w:rsid w:val="009E370B"/>
    <w:rsid w:val="009E4BC7"/>
    <w:rsid w:val="009E4F59"/>
    <w:rsid w:val="009F04C9"/>
    <w:rsid w:val="009F5175"/>
    <w:rsid w:val="009F6535"/>
    <w:rsid w:val="009F75CB"/>
    <w:rsid w:val="00A0080E"/>
    <w:rsid w:val="00A00BEE"/>
    <w:rsid w:val="00A011DA"/>
    <w:rsid w:val="00A02108"/>
    <w:rsid w:val="00A038F1"/>
    <w:rsid w:val="00A043EB"/>
    <w:rsid w:val="00A066E2"/>
    <w:rsid w:val="00A06C25"/>
    <w:rsid w:val="00A105FA"/>
    <w:rsid w:val="00A11489"/>
    <w:rsid w:val="00A14067"/>
    <w:rsid w:val="00A14409"/>
    <w:rsid w:val="00A14A73"/>
    <w:rsid w:val="00A1782E"/>
    <w:rsid w:val="00A17FBC"/>
    <w:rsid w:val="00A2062F"/>
    <w:rsid w:val="00A22108"/>
    <w:rsid w:val="00A22308"/>
    <w:rsid w:val="00A25243"/>
    <w:rsid w:val="00A258AA"/>
    <w:rsid w:val="00A26E43"/>
    <w:rsid w:val="00A30E62"/>
    <w:rsid w:val="00A32067"/>
    <w:rsid w:val="00A321EB"/>
    <w:rsid w:val="00A32FB1"/>
    <w:rsid w:val="00A331BE"/>
    <w:rsid w:val="00A34285"/>
    <w:rsid w:val="00A37628"/>
    <w:rsid w:val="00A45495"/>
    <w:rsid w:val="00A471CC"/>
    <w:rsid w:val="00A47E9D"/>
    <w:rsid w:val="00A506B5"/>
    <w:rsid w:val="00A5133F"/>
    <w:rsid w:val="00A513DD"/>
    <w:rsid w:val="00A51523"/>
    <w:rsid w:val="00A518D0"/>
    <w:rsid w:val="00A52E7C"/>
    <w:rsid w:val="00A53248"/>
    <w:rsid w:val="00A565A1"/>
    <w:rsid w:val="00A56FB0"/>
    <w:rsid w:val="00A62DDF"/>
    <w:rsid w:val="00A6433D"/>
    <w:rsid w:val="00A6473A"/>
    <w:rsid w:val="00A6480E"/>
    <w:rsid w:val="00A64BFA"/>
    <w:rsid w:val="00A65671"/>
    <w:rsid w:val="00A661C7"/>
    <w:rsid w:val="00A70843"/>
    <w:rsid w:val="00A711F0"/>
    <w:rsid w:val="00A71FA9"/>
    <w:rsid w:val="00A7793B"/>
    <w:rsid w:val="00A80247"/>
    <w:rsid w:val="00A81E62"/>
    <w:rsid w:val="00A833C2"/>
    <w:rsid w:val="00A83E7A"/>
    <w:rsid w:val="00A86C0A"/>
    <w:rsid w:val="00A86E6A"/>
    <w:rsid w:val="00A9003B"/>
    <w:rsid w:val="00A90C14"/>
    <w:rsid w:val="00A910B4"/>
    <w:rsid w:val="00A957AB"/>
    <w:rsid w:val="00AA213A"/>
    <w:rsid w:val="00AA3813"/>
    <w:rsid w:val="00AA434E"/>
    <w:rsid w:val="00AA775C"/>
    <w:rsid w:val="00AB050E"/>
    <w:rsid w:val="00AB239D"/>
    <w:rsid w:val="00AB3491"/>
    <w:rsid w:val="00AB3EB5"/>
    <w:rsid w:val="00AC0F18"/>
    <w:rsid w:val="00AC0FA3"/>
    <w:rsid w:val="00AC118E"/>
    <w:rsid w:val="00AC177D"/>
    <w:rsid w:val="00AC1AD7"/>
    <w:rsid w:val="00AC6DE7"/>
    <w:rsid w:val="00AD0B52"/>
    <w:rsid w:val="00AD2ED1"/>
    <w:rsid w:val="00AD7112"/>
    <w:rsid w:val="00AD7F84"/>
    <w:rsid w:val="00AE0883"/>
    <w:rsid w:val="00AE10AA"/>
    <w:rsid w:val="00AE19D7"/>
    <w:rsid w:val="00AE230D"/>
    <w:rsid w:val="00AE2DA5"/>
    <w:rsid w:val="00AE35AF"/>
    <w:rsid w:val="00AE37B0"/>
    <w:rsid w:val="00AE3CAA"/>
    <w:rsid w:val="00AE40E3"/>
    <w:rsid w:val="00AE6C6B"/>
    <w:rsid w:val="00AE720F"/>
    <w:rsid w:val="00AF1305"/>
    <w:rsid w:val="00AF2A0A"/>
    <w:rsid w:val="00B00C78"/>
    <w:rsid w:val="00B02891"/>
    <w:rsid w:val="00B03FB9"/>
    <w:rsid w:val="00B045AD"/>
    <w:rsid w:val="00B06F65"/>
    <w:rsid w:val="00B07B3D"/>
    <w:rsid w:val="00B07D6B"/>
    <w:rsid w:val="00B10168"/>
    <w:rsid w:val="00B110AA"/>
    <w:rsid w:val="00B118C8"/>
    <w:rsid w:val="00B11F96"/>
    <w:rsid w:val="00B11FD2"/>
    <w:rsid w:val="00B13277"/>
    <w:rsid w:val="00B132E6"/>
    <w:rsid w:val="00B148D4"/>
    <w:rsid w:val="00B1519F"/>
    <w:rsid w:val="00B215B7"/>
    <w:rsid w:val="00B22E4E"/>
    <w:rsid w:val="00B2427C"/>
    <w:rsid w:val="00B25126"/>
    <w:rsid w:val="00B27319"/>
    <w:rsid w:val="00B27DF3"/>
    <w:rsid w:val="00B30BE9"/>
    <w:rsid w:val="00B31F06"/>
    <w:rsid w:val="00B326AE"/>
    <w:rsid w:val="00B33490"/>
    <w:rsid w:val="00B34B53"/>
    <w:rsid w:val="00B3539D"/>
    <w:rsid w:val="00B41446"/>
    <w:rsid w:val="00B419C3"/>
    <w:rsid w:val="00B4650C"/>
    <w:rsid w:val="00B47C54"/>
    <w:rsid w:val="00B50417"/>
    <w:rsid w:val="00B51007"/>
    <w:rsid w:val="00B51461"/>
    <w:rsid w:val="00B522D5"/>
    <w:rsid w:val="00B52368"/>
    <w:rsid w:val="00B547BD"/>
    <w:rsid w:val="00B5630C"/>
    <w:rsid w:val="00B56606"/>
    <w:rsid w:val="00B576B7"/>
    <w:rsid w:val="00B60084"/>
    <w:rsid w:val="00B60229"/>
    <w:rsid w:val="00B60BA2"/>
    <w:rsid w:val="00B62922"/>
    <w:rsid w:val="00B638FB"/>
    <w:rsid w:val="00B63B4C"/>
    <w:rsid w:val="00B64FB0"/>
    <w:rsid w:val="00B655A8"/>
    <w:rsid w:val="00B67F89"/>
    <w:rsid w:val="00B702DA"/>
    <w:rsid w:val="00B71469"/>
    <w:rsid w:val="00B716E8"/>
    <w:rsid w:val="00B724FC"/>
    <w:rsid w:val="00B72603"/>
    <w:rsid w:val="00B75789"/>
    <w:rsid w:val="00B77654"/>
    <w:rsid w:val="00B77D08"/>
    <w:rsid w:val="00B80D5A"/>
    <w:rsid w:val="00B81CA8"/>
    <w:rsid w:val="00B81ED8"/>
    <w:rsid w:val="00B8489D"/>
    <w:rsid w:val="00B848BB"/>
    <w:rsid w:val="00B85130"/>
    <w:rsid w:val="00B8549E"/>
    <w:rsid w:val="00B8789B"/>
    <w:rsid w:val="00B9080E"/>
    <w:rsid w:val="00B925E5"/>
    <w:rsid w:val="00B95E18"/>
    <w:rsid w:val="00B974A3"/>
    <w:rsid w:val="00BA14E0"/>
    <w:rsid w:val="00BA304A"/>
    <w:rsid w:val="00BA4415"/>
    <w:rsid w:val="00BA4DA4"/>
    <w:rsid w:val="00BB1E92"/>
    <w:rsid w:val="00BB2B2A"/>
    <w:rsid w:val="00BB34DB"/>
    <w:rsid w:val="00BB5E44"/>
    <w:rsid w:val="00BB7B2D"/>
    <w:rsid w:val="00BC0516"/>
    <w:rsid w:val="00BC115C"/>
    <w:rsid w:val="00BC414C"/>
    <w:rsid w:val="00BC6FFF"/>
    <w:rsid w:val="00BC7127"/>
    <w:rsid w:val="00BD02DB"/>
    <w:rsid w:val="00BD2A08"/>
    <w:rsid w:val="00BD2A6A"/>
    <w:rsid w:val="00BD337B"/>
    <w:rsid w:val="00BD392B"/>
    <w:rsid w:val="00BD3BA3"/>
    <w:rsid w:val="00BD4303"/>
    <w:rsid w:val="00BD54E8"/>
    <w:rsid w:val="00BD58ED"/>
    <w:rsid w:val="00BD7AAC"/>
    <w:rsid w:val="00BE2A47"/>
    <w:rsid w:val="00BE3081"/>
    <w:rsid w:val="00BE4BF0"/>
    <w:rsid w:val="00BE538A"/>
    <w:rsid w:val="00BE55BA"/>
    <w:rsid w:val="00BE6C6B"/>
    <w:rsid w:val="00BF2EBD"/>
    <w:rsid w:val="00BF509B"/>
    <w:rsid w:val="00BF6265"/>
    <w:rsid w:val="00BF6876"/>
    <w:rsid w:val="00BF7C82"/>
    <w:rsid w:val="00C004B4"/>
    <w:rsid w:val="00C01E4A"/>
    <w:rsid w:val="00C042D8"/>
    <w:rsid w:val="00C04613"/>
    <w:rsid w:val="00C0527E"/>
    <w:rsid w:val="00C07D08"/>
    <w:rsid w:val="00C11226"/>
    <w:rsid w:val="00C12DB2"/>
    <w:rsid w:val="00C131F2"/>
    <w:rsid w:val="00C134D1"/>
    <w:rsid w:val="00C1557C"/>
    <w:rsid w:val="00C1627D"/>
    <w:rsid w:val="00C1739D"/>
    <w:rsid w:val="00C20EC0"/>
    <w:rsid w:val="00C21A63"/>
    <w:rsid w:val="00C25659"/>
    <w:rsid w:val="00C25A89"/>
    <w:rsid w:val="00C30CDD"/>
    <w:rsid w:val="00C316F1"/>
    <w:rsid w:val="00C34197"/>
    <w:rsid w:val="00C34258"/>
    <w:rsid w:val="00C35E47"/>
    <w:rsid w:val="00C3680D"/>
    <w:rsid w:val="00C4015B"/>
    <w:rsid w:val="00C4645C"/>
    <w:rsid w:val="00C47985"/>
    <w:rsid w:val="00C506C0"/>
    <w:rsid w:val="00C50B2D"/>
    <w:rsid w:val="00C50EE2"/>
    <w:rsid w:val="00C5230E"/>
    <w:rsid w:val="00C56904"/>
    <w:rsid w:val="00C56F4A"/>
    <w:rsid w:val="00C56FDF"/>
    <w:rsid w:val="00C60916"/>
    <w:rsid w:val="00C619BC"/>
    <w:rsid w:val="00C621DD"/>
    <w:rsid w:val="00C70A1B"/>
    <w:rsid w:val="00C70A29"/>
    <w:rsid w:val="00C72F30"/>
    <w:rsid w:val="00C73971"/>
    <w:rsid w:val="00C74486"/>
    <w:rsid w:val="00C74DE9"/>
    <w:rsid w:val="00C75077"/>
    <w:rsid w:val="00C75086"/>
    <w:rsid w:val="00C757FF"/>
    <w:rsid w:val="00C80A71"/>
    <w:rsid w:val="00C840DE"/>
    <w:rsid w:val="00C84AA0"/>
    <w:rsid w:val="00C86137"/>
    <w:rsid w:val="00C86EFF"/>
    <w:rsid w:val="00C92FA8"/>
    <w:rsid w:val="00C93137"/>
    <w:rsid w:val="00C9653A"/>
    <w:rsid w:val="00C96D6D"/>
    <w:rsid w:val="00C976C3"/>
    <w:rsid w:val="00CA1C39"/>
    <w:rsid w:val="00CA1E3D"/>
    <w:rsid w:val="00CA32F6"/>
    <w:rsid w:val="00CA388B"/>
    <w:rsid w:val="00CA4EA5"/>
    <w:rsid w:val="00CA4EEB"/>
    <w:rsid w:val="00CA6A29"/>
    <w:rsid w:val="00CB1DE0"/>
    <w:rsid w:val="00CB2E77"/>
    <w:rsid w:val="00CB3A02"/>
    <w:rsid w:val="00CB3E21"/>
    <w:rsid w:val="00CC1221"/>
    <w:rsid w:val="00CC253E"/>
    <w:rsid w:val="00CC25C8"/>
    <w:rsid w:val="00CC411E"/>
    <w:rsid w:val="00CC5027"/>
    <w:rsid w:val="00CC5514"/>
    <w:rsid w:val="00CC66B1"/>
    <w:rsid w:val="00CD04CC"/>
    <w:rsid w:val="00CD13EC"/>
    <w:rsid w:val="00CD2A89"/>
    <w:rsid w:val="00CD40EA"/>
    <w:rsid w:val="00CD4CAF"/>
    <w:rsid w:val="00CD59B8"/>
    <w:rsid w:val="00CD6058"/>
    <w:rsid w:val="00CD6F5B"/>
    <w:rsid w:val="00CD7069"/>
    <w:rsid w:val="00CD7C64"/>
    <w:rsid w:val="00CE0AB7"/>
    <w:rsid w:val="00CE19D3"/>
    <w:rsid w:val="00CE2EC6"/>
    <w:rsid w:val="00CE517A"/>
    <w:rsid w:val="00CE53B2"/>
    <w:rsid w:val="00CE5555"/>
    <w:rsid w:val="00CE6383"/>
    <w:rsid w:val="00CF2A56"/>
    <w:rsid w:val="00CF2DD9"/>
    <w:rsid w:val="00CF3EBB"/>
    <w:rsid w:val="00CF4503"/>
    <w:rsid w:val="00CF5E94"/>
    <w:rsid w:val="00D00436"/>
    <w:rsid w:val="00D01718"/>
    <w:rsid w:val="00D01B6E"/>
    <w:rsid w:val="00D02A81"/>
    <w:rsid w:val="00D030D9"/>
    <w:rsid w:val="00D034F7"/>
    <w:rsid w:val="00D0389C"/>
    <w:rsid w:val="00D048BF"/>
    <w:rsid w:val="00D05255"/>
    <w:rsid w:val="00D0597B"/>
    <w:rsid w:val="00D06288"/>
    <w:rsid w:val="00D11820"/>
    <w:rsid w:val="00D12784"/>
    <w:rsid w:val="00D1536F"/>
    <w:rsid w:val="00D157B0"/>
    <w:rsid w:val="00D21F1D"/>
    <w:rsid w:val="00D24D33"/>
    <w:rsid w:val="00D25C9C"/>
    <w:rsid w:val="00D27176"/>
    <w:rsid w:val="00D31E81"/>
    <w:rsid w:val="00D32BC3"/>
    <w:rsid w:val="00D33409"/>
    <w:rsid w:val="00D33B7D"/>
    <w:rsid w:val="00D34B7D"/>
    <w:rsid w:val="00D34D21"/>
    <w:rsid w:val="00D34FA5"/>
    <w:rsid w:val="00D3535E"/>
    <w:rsid w:val="00D36D1B"/>
    <w:rsid w:val="00D40165"/>
    <w:rsid w:val="00D424DF"/>
    <w:rsid w:val="00D42807"/>
    <w:rsid w:val="00D42FBD"/>
    <w:rsid w:val="00D4309B"/>
    <w:rsid w:val="00D4333A"/>
    <w:rsid w:val="00D4450C"/>
    <w:rsid w:val="00D450B2"/>
    <w:rsid w:val="00D47E43"/>
    <w:rsid w:val="00D535CF"/>
    <w:rsid w:val="00D5710B"/>
    <w:rsid w:val="00D62F56"/>
    <w:rsid w:val="00D643DC"/>
    <w:rsid w:val="00D64DE8"/>
    <w:rsid w:val="00D66C15"/>
    <w:rsid w:val="00D67A6F"/>
    <w:rsid w:val="00D72C70"/>
    <w:rsid w:val="00D72CC5"/>
    <w:rsid w:val="00D72CDA"/>
    <w:rsid w:val="00D7541B"/>
    <w:rsid w:val="00D75EB7"/>
    <w:rsid w:val="00D75EB8"/>
    <w:rsid w:val="00D7609A"/>
    <w:rsid w:val="00D765CA"/>
    <w:rsid w:val="00D77F4E"/>
    <w:rsid w:val="00D8062A"/>
    <w:rsid w:val="00D828F1"/>
    <w:rsid w:val="00D8370D"/>
    <w:rsid w:val="00D83760"/>
    <w:rsid w:val="00D84E75"/>
    <w:rsid w:val="00D868B4"/>
    <w:rsid w:val="00D87A55"/>
    <w:rsid w:val="00D87BEB"/>
    <w:rsid w:val="00D904D8"/>
    <w:rsid w:val="00D90680"/>
    <w:rsid w:val="00D9359A"/>
    <w:rsid w:val="00D94286"/>
    <w:rsid w:val="00D94B5E"/>
    <w:rsid w:val="00D94C8E"/>
    <w:rsid w:val="00D95613"/>
    <w:rsid w:val="00D965C3"/>
    <w:rsid w:val="00D96B44"/>
    <w:rsid w:val="00D96E9C"/>
    <w:rsid w:val="00D9792D"/>
    <w:rsid w:val="00D97FE8"/>
    <w:rsid w:val="00DA0C0B"/>
    <w:rsid w:val="00DA1613"/>
    <w:rsid w:val="00DA3292"/>
    <w:rsid w:val="00DA36B1"/>
    <w:rsid w:val="00DA4B1A"/>
    <w:rsid w:val="00DA58F3"/>
    <w:rsid w:val="00DB08E3"/>
    <w:rsid w:val="00DB1861"/>
    <w:rsid w:val="00DB1E60"/>
    <w:rsid w:val="00DB3B0B"/>
    <w:rsid w:val="00DB7595"/>
    <w:rsid w:val="00DC2276"/>
    <w:rsid w:val="00DC2308"/>
    <w:rsid w:val="00DC23DA"/>
    <w:rsid w:val="00DC2914"/>
    <w:rsid w:val="00DC325F"/>
    <w:rsid w:val="00DC565F"/>
    <w:rsid w:val="00DC5ACA"/>
    <w:rsid w:val="00DC6808"/>
    <w:rsid w:val="00DD5FD9"/>
    <w:rsid w:val="00DD62BF"/>
    <w:rsid w:val="00DD6A8B"/>
    <w:rsid w:val="00DD74FD"/>
    <w:rsid w:val="00DE14F5"/>
    <w:rsid w:val="00DE1CCD"/>
    <w:rsid w:val="00DE6254"/>
    <w:rsid w:val="00DE793E"/>
    <w:rsid w:val="00DE7C73"/>
    <w:rsid w:val="00DF1631"/>
    <w:rsid w:val="00DF25F2"/>
    <w:rsid w:val="00DF45D1"/>
    <w:rsid w:val="00DF48A2"/>
    <w:rsid w:val="00DF4EE1"/>
    <w:rsid w:val="00DF73BE"/>
    <w:rsid w:val="00E01BF0"/>
    <w:rsid w:val="00E04F6C"/>
    <w:rsid w:val="00E11354"/>
    <w:rsid w:val="00E12F19"/>
    <w:rsid w:val="00E132B7"/>
    <w:rsid w:val="00E133C4"/>
    <w:rsid w:val="00E151BA"/>
    <w:rsid w:val="00E2020A"/>
    <w:rsid w:val="00E2079F"/>
    <w:rsid w:val="00E23C06"/>
    <w:rsid w:val="00E2427E"/>
    <w:rsid w:val="00E24E49"/>
    <w:rsid w:val="00E27CAD"/>
    <w:rsid w:val="00E304BA"/>
    <w:rsid w:val="00E33ED1"/>
    <w:rsid w:val="00E35F06"/>
    <w:rsid w:val="00E36241"/>
    <w:rsid w:val="00E40993"/>
    <w:rsid w:val="00E41E05"/>
    <w:rsid w:val="00E46DC3"/>
    <w:rsid w:val="00E50BF4"/>
    <w:rsid w:val="00E5401E"/>
    <w:rsid w:val="00E600E3"/>
    <w:rsid w:val="00E605DA"/>
    <w:rsid w:val="00E64BC1"/>
    <w:rsid w:val="00E667C4"/>
    <w:rsid w:val="00E66C6B"/>
    <w:rsid w:val="00E70F93"/>
    <w:rsid w:val="00E71A79"/>
    <w:rsid w:val="00E72554"/>
    <w:rsid w:val="00E730F6"/>
    <w:rsid w:val="00E73E69"/>
    <w:rsid w:val="00E74E89"/>
    <w:rsid w:val="00E751B4"/>
    <w:rsid w:val="00E7565B"/>
    <w:rsid w:val="00E766EA"/>
    <w:rsid w:val="00E772DA"/>
    <w:rsid w:val="00E77CA1"/>
    <w:rsid w:val="00E77EA7"/>
    <w:rsid w:val="00E8342F"/>
    <w:rsid w:val="00E84B19"/>
    <w:rsid w:val="00E870DE"/>
    <w:rsid w:val="00E92EDD"/>
    <w:rsid w:val="00E93DF7"/>
    <w:rsid w:val="00E9431D"/>
    <w:rsid w:val="00E94E39"/>
    <w:rsid w:val="00E9726E"/>
    <w:rsid w:val="00E97BEF"/>
    <w:rsid w:val="00EA140A"/>
    <w:rsid w:val="00EA2354"/>
    <w:rsid w:val="00EA53D5"/>
    <w:rsid w:val="00EA5874"/>
    <w:rsid w:val="00EA6F3C"/>
    <w:rsid w:val="00EA702D"/>
    <w:rsid w:val="00EA7E98"/>
    <w:rsid w:val="00EB0B5D"/>
    <w:rsid w:val="00EB2654"/>
    <w:rsid w:val="00EB498D"/>
    <w:rsid w:val="00EB78BC"/>
    <w:rsid w:val="00EC1890"/>
    <w:rsid w:val="00EC1C25"/>
    <w:rsid w:val="00EC56EF"/>
    <w:rsid w:val="00EC59E8"/>
    <w:rsid w:val="00EC69A6"/>
    <w:rsid w:val="00EC6A70"/>
    <w:rsid w:val="00EC79D2"/>
    <w:rsid w:val="00ED36B0"/>
    <w:rsid w:val="00ED4C39"/>
    <w:rsid w:val="00ED547D"/>
    <w:rsid w:val="00ED6493"/>
    <w:rsid w:val="00ED65EE"/>
    <w:rsid w:val="00ED6B23"/>
    <w:rsid w:val="00ED7807"/>
    <w:rsid w:val="00EE05E9"/>
    <w:rsid w:val="00EE29AF"/>
    <w:rsid w:val="00EE2CD7"/>
    <w:rsid w:val="00EE4E3B"/>
    <w:rsid w:val="00EE51F0"/>
    <w:rsid w:val="00EE60FD"/>
    <w:rsid w:val="00EE63C9"/>
    <w:rsid w:val="00EF592A"/>
    <w:rsid w:val="00EF6292"/>
    <w:rsid w:val="00EF7462"/>
    <w:rsid w:val="00F016B8"/>
    <w:rsid w:val="00F10ABB"/>
    <w:rsid w:val="00F11218"/>
    <w:rsid w:val="00F1326F"/>
    <w:rsid w:val="00F21654"/>
    <w:rsid w:val="00F22866"/>
    <w:rsid w:val="00F23B23"/>
    <w:rsid w:val="00F2437D"/>
    <w:rsid w:val="00F3034C"/>
    <w:rsid w:val="00F30B7F"/>
    <w:rsid w:val="00F31F63"/>
    <w:rsid w:val="00F32EE9"/>
    <w:rsid w:val="00F331AF"/>
    <w:rsid w:val="00F33E2A"/>
    <w:rsid w:val="00F35085"/>
    <w:rsid w:val="00F402F7"/>
    <w:rsid w:val="00F4038F"/>
    <w:rsid w:val="00F403BD"/>
    <w:rsid w:val="00F40539"/>
    <w:rsid w:val="00F4143A"/>
    <w:rsid w:val="00F43F80"/>
    <w:rsid w:val="00F469EB"/>
    <w:rsid w:val="00F517B4"/>
    <w:rsid w:val="00F57718"/>
    <w:rsid w:val="00F6183C"/>
    <w:rsid w:val="00F61B1F"/>
    <w:rsid w:val="00F61DB4"/>
    <w:rsid w:val="00F625B6"/>
    <w:rsid w:val="00F6442F"/>
    <w:rsid w:val="00F644E3"/>
    <w:rsid w:val="00F662F5"/>
    <w:rsid w:val="00F701E8"/>
    <w:rsid w:val="00F70D53"/>
    <w:rsid w:val="00F72776"/>
    <w:rsid w:val="00F74A63"/>
    <w:rsid w:val="00F759A5"/>
    <w:rsid w:val="00F75E35"/>
    <w:rsid w:val="00F762E0"/>
    <w:rsid w:val="00F768A9"/>
    <w:rsid w:val="00F80385"/>
    <w:rsid w:val="00F82062"/>
    <w:rsid w:val="00F83DD5"/>
    <w:rsid w:val="00F84048"/>
    <w:rsid w:val="00F847E4"/>
    <w:rsid w:val="00F87FCB"/>
    <w:rsid w:val="00F90A44"/>
    <w:rsid w:val="00F90AF6"/>
    <w:rsid w:val="00F94AE8"/>
    <w:rsid w:val="00F9665F"/>
    <w:rsid w:val="00F967B2"/>
    <w:rsid w:val="00FA0719"/>
    <w:rsid w:val="00FA150D"/>
    <w:rsid w:val="00FA29E6"/>
    <w:rsid w:val="00FA4B79"/>
    <w:rsid w:val="00FA5C0F"/>
    <w:rsid w:val="00FA6C94"/>
    <w:rsid w:val="00FA73BC"/>
    <w:rsid w:val="00FA749A"/>
    <w:rsid w:val="00FA79B8"/>
    <w:rsid w:val="00FA7BDE"/>
    <w:rsid w:val="00FB0CE9"/>
    <w:rsid w:val="00FB108F"/>
    <w:rsid w:val="00FB33D7"/>
    <w:rsid w:val="00FB42E9"/>
    <w:rsid w:val="00FB5104"/>
    <w:rsid w:val="00FB5721"/>
    <w:rsid w:val="00FB5EB7"/>
    <w:rsid w:val="00FB7F35"/>
    <w:rsid w:val="00FC1960"/>
    <w:rsid w:val="00FC1EA0"/>
    <w:rsid w:val="00FC2A8E"/>
    <w:rsid w:val="00FC3D51"/>
    <w:rsid w:val="00FC4898"/>
    <w:rsid w:val="00FC4B63"/>
    <w:rsid w:val="00FC564E"/>
    <w:rsid w:val="00FC6F2A"/>
    <w:rsid w:val="00FD1802"/>
    <w:rsid w:val="00FD4748"/>
    <w:rsid w:val="00FD5369"/>
    <w:rsid w:val="00FD601B"/>
    <w:rsid w:val="00FD761C"/>
    <w:rsid w:val="00FE057B"/>
    <w:rsid w:val="00FE1E00"/>
    <w:rsid w:val="00FE1ED6"/>
    <w:rsid w:val="00FE3457"/>
    <w:rsid w:val="00FE4F44"/>
    <w:rsid w:val="00FF039E"/>
    <w:rsid w:val="00FF563B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14F3"/>
  <w15:docId w15:val="{8491AE56-F577-461B-92C9-EEA70C3A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974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3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character" w:customStyle="1" w:styleId="apple-converted-space">
    <w:name w:val="apple-converted-space"/>
    <w:rsid w:val="005156BF"/>
  </w:style>
  <w:style w:type="paragraph" w:styleId="ListParagraph">
    <w:name w:val="List Paragraph"/>
    <w:basedOn w:val="Normal"/>
    <w:uiPriority w:val="34"/>
    <w:qFormat/>
    <w:rsid w:val="005156BF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5156BF"/>
    <w:rPr>
      <w:color w:val="2B579A"/>
      <w:shd w:val="clear" w:color="auto" w:fill="E6E6E6"/>
    </w:rPr>
  </w:style>
  <w:style w:type="character" w:customStyle="1" w:styleId="fontstyle01">
    <w:name w:val="fontstyle01"/>
    <w:basedOn w:val="DefaultParagraphFont"/>
    <w:rsid w:val="005156B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156BF"/>
    <w:rPr>
      <w:i/>
      <w:iCs/>
      <w:color w:val="404040" w:themeColor="text1" w:themeTint="BF"/>
    </w:rPr>
  </w:style>
  <w:style w:type="character" w:styleId="LineNumber">
    <w:name w:val="line number"/>
    <w:basedOn w:val="DefaultParagraphFont"/>
    <w:uiPriority w:val="99"/>
    <w:semiHidden/>
    <w:unhideWhenUsed/>
    <w:rsid w:val="0059580B"/>
  </w:style>
  <w:style w:type="paragraph" w:styleId="TOCHeading">
    <w:name w:val="TOC Heading"/>
    <w:basedOn w:val="Heading1"/>
    <w:next w:val="Normal"/>
    <w:uiPriority w:val="39"/>
    <w:unhideWhenUsed/>
    <w:qFormat/>
    <w:rsid w:val="00E71A7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7824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763365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63365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6336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6336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6336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0382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5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116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4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ng%20Dat%20Ngo\Downloads\TRINH_BAY_BAO_CAO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FE6F6-DC28-41E8-B8A5-46C3E1F5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Ho, Viet Tan</cp:lastModifiedBy>
  <cp:revision>2</cp:revision>
  <cp:lastPrinted>2019-06-19T03:47:00Z</cp:lastPrinted>
  <dcterms:created xsi:type="dcterms:W3CDTF">2019-08-02T09:07:00Z</dcterms:created>
  <dcterms:modified xsi:type="dcterms:W3CDTF">2019-08-02T09:07:00Z</dcterms:modified>
</cp:coreProperties>
</file>